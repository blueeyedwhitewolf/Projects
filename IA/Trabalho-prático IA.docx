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EE4" w:rsidRPr="00BF35F6" w:rsidRDefault="00266EE4" w:rsidP="008F50C7">
      <w:pPr>
        <w:pStyle w:val="Ttulo"/>
        <w:spacing w:after="2600"/>
        <w:ind w:left="5041" w:right="-1945"/>
        <w:rPr>
          <w:color w:val="7C5F1D" w:themeColor="accent4" w:themeShade="80"/>
          <w:sz w:val="44"/>
        </w:rPr>
      </w:pPr>
      <w:r w:rsidRPr="00BF35F6">
        <w:rPr>
          <w:color w:val="7C5F1D" w:themeColor="accent4" w:themeShade="80"/>
          <w:sz w:val="44"/>
        </w:rPr>
        <w:t>Trabalho prático</w:t>
      </w:r>
      <w:r w:rsidR="00BF35F6" w:rsidRPr="00BF35F6">
        <w:rPr>
          <w:color w:val="7C5F1D" w:themeColor="accent4" w:themeShade="80"/>
          <w:sz w:val="44"/>
        </w:rPr>
        <w:t xml:space="preserve"> </w:t>
      </w:r>
      <w:r w:rsidRPr="00BF35F6">
        <w:rPr>
          <w:color w:val="7C5F1D" w:themeColor="accent4" w:themeShade="80"/>
          <w:sz w:val="44"/>
        </w:rPr>
        <w:t>I:</w:t>
      </w:r>
    </w:p>
    <w:p w:rsidR="00B46725" w:rsidRPr="00BF35F6" w:rsidRDefault="00B52500" w:rsidP="008F50C7">
      <w:pPr>
        <w:pStyle w:val="Ttulo"/>
        <w:spacing w:after="2600"/>
        <w:ind w:left="5041" w:right="-1945"/>
        <w:rPr>
          <w:color w:val="7C5F1D" w:themeColor="accent4" w:themeShade="80"/>
          <w:sz w:val="44"/>
        </w:rPr>
      </w:pPr>
      <w:r w:rsidRPr="00BF35F6">
        <w:rPr>
          <w:color w:val="7C5F1D" w:themeColor="accent4" w:themeShade="80"/>
          <w:sz w:val="44"/>
        </w:rPr>
        <w:t>Métodos de Pesquisa da Computação Natural</w:t>
      </w:r>
    </w:p>
    <w:p w:rsidR="00B46725" w:rsidRPr="00B52500" w:rsidRDefault="00B46725" w:rsidP="007A126C">
      <w:pPr>
        <w:pStyle w:val="CabealhodeContacto"/>
        <w:ind w:left="5041" w:right="203"/>
        <w:rPr>
          <w:sz w:val="24"/>
        </w:rPr>
      </w:pPr>
      <w:r w:rsidRPr="00B52500">
        <w:rPr>
          <w:sz w:val="24"/>
          <w:lang w:bidi="pt-PT"/>
        </w:rPr>
        <w:t>Elaborado por</w:t>
      </w:r>
    </w:p>
    <w:p w:rsidR="00B46725" w:rsidRDefault="00B52500" w:rsidP="00B46725">
      <w:pPr>
        <w:pStyle w:val="InformaesdeContacto"/>
      </w:pPr>
      <w:r>
        <w:t>Cátia Machado nº</w:t>
      </w:r>
      <w:r w:rsidR="00BF35F6">
        <w:t xml:space="preserve"> </w:t>
      </w:r>
      <w:r>
        <w:t>64223</w:t>
      </w:r>
    </w:p>
    <w:p w:rsidR="00B52500" w:rsidRDefault="00737631" w:rsidP="00B46725">
      <w:pPr>
        <w:pStyle w:val="InformaesdeContacto"/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B827" wp14:editId="5F94A50E">
                <wp:simplePos x="0" y="0"/>
                <wp:positionH relativeFrom="column">
                  <wp:posOffset>3116580</wp:posOffset>
                </wp:positionH>
                <wp:positionV relativeFrom="paragraph">
                  <wp:posOffset>276225</wp:posOffset>
                </wp:positionV>
                <wp:extent cx="2194560" cy="0"/>
                <wp:effectExtent l="0" t="0" r="3429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782E" id="Conexão reta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21.75pt" to="418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" strokecolor="#dd8047 [3205]" strokeweight=".5pt">
                <v:stroke joinstyle="miter"/>
              </v:line>
            </w:pict>
          </mc:Fallback>
        </mc:AlternateContent>
      </w:r>
      <w:r w:rsidR="00B52500">
        <w:t>Felícia Madureira nº</w:t>
      </w:r>
      <w:r w:rsidR="00BF35F6">
        <w:t xml:space="preserve"> </w:t>
      </w:r>
      <w:r w:rsidR="00B52500">
        <w:t>65</w:t>
      </w:r>
      <w:r w:rsidR="00BF35F6">
        <w:t>1</w:t>
      </w:r>
      <w:r w:rsidR="00B52500">
        <w:t>20</w:t>
      </w:r>
    </w:p>
    <w:p w:rsidR="00FE4EB7" w:rsidRDefault="00FE4EB7" w:rsidP="003C1E78">
      <w:pPr>
        <w:pStyle w:val="InformaesdeContacto"/>
      </w:pPr>
    </w:p>
    <w:p w:rsidR="003C1E78" w:rsidRDefault="00B52500" w:rsidP="003C1E78">
      <w:pPr>
        <w:pStyle w:val="InformaesdeContacto"/>
      </w:pPr>
      <w:r>
        <w:t>Inteligência Artificial</w:t>
      </w:r>
    </w:p>
    <w:p w:rsidR="003C1E78" w:rsidRDefault="00B52500" w:rsidP="003C1E78">
      <w:pPr>
        <w:pStyle w:val="InformaesdeContacto"/>
      </w:pPr>
      <w:r>
        <w:t>Paulo Moura Oliveira</w:t>
      </w:r>
    </w:p>
    <w:p w:rsidR="00A12297" w:rsidRDefault="00A12297" w:rsidP="003C1E78">
      <w:pPr>
        <w:pStyle w:val="InformaesdeContacto"/>
      </w:pPr>
    </w:p>
    <w:p w:rsidR="002D6D73" w:rsidRDefault="00B52500" w:rsidP="00266EE4">
      <w:pPr>
        <w:pStyle w:val="Ttulo1"/>
        <w:numPr>
          <w:ilvl w:val="0"/>
          <w:numId w:val="16"/>
        </w:numPr>
      </w:pPr>
      <w:r>
        <w:t>I</w:t>
      </w:r>
      <w:r w:rsidR="00A12297">
        <w:t>NTRODUÇÃO</w:t>
      </w:r>
    </w:p>
    <w:p w:rsidR="0067071F" w:rsidRDefault="0067071F" w:rsidP="0067071F">
      <w:pPr>
        <w:pStyle w:val="Default"/>
      </w:pPr>
    </w:p>
    <w:p w:rsidR="00BF35F6" w:rsidRPr="00A12297" w:rsidRDefault="00BF35F6" w:rsidP="00FE4EB7">
      <w:pPr>
        <w:pStyle w:val="Default"/>
        <w:jc w:val="both"/>
        <w:rPr>
          <w:rFonts w:asciiTheme="minorHAnsi" w:hAnsiTheme="minorHAnsi"/>
        </w:rPr>
      </w:pPr>
      <w:r w:rsidRPr="00A12297">
        <w:rPr>
          <w:rFonts w:asciiTheme="minorHAnsi" w:hAnsiTheme="minorHAnsi"/>
        </w:rPr>
        <w:t xml:space="preserve">No âmbito da unidade curricular de Inteligência Artificial, foi-nos proposto o trabalho prático nº 1 </w:t>
      </w:r>
      <w:r w:rsidR="00A12297" w:rsidRPr="00A12297">
        <w:rPr>
          <w:rFonts w:asciiTheme="minorHAnsi" w:hAnsiTheme="minorHAnsi"/>
        </w:rPr>
        <w:t xml:space="preserve">que visa </w:t>
      </w:r>
      <w:r w:rsidRPr="00A12297">
        <w:rPr>
          <w:rFonts w:asciiTheme="minorHAnsi" w:hAnsiTheme="minorHAnsi"/>
        </w:rPr>
        <w:t>a aplicação dos Métodos de Pesquisa de Computação Natural</w:t>
      </w:r>
      <w:r w:rsidR="00A12297" w:rsidRPr="00A12297">
        <w:rPr>
          <w:rFonts w:asciiTheme="minorHAnsi" w:hAnsiTheme="minorHAnsi"/>
        </w:rPr>
        <w:t xml:space="preserve">. </w:t>
      </w:r>
    </w:p>
    <w:p w:rsidR="00A12297" w:rsidRDefault="00A12297" w:rsidP="00FE4EB7">
      <w:pPr>
        <w:pStyle w:val="Default"/>
        <w:jc w:val="both"/>
        <w:rPr>
          <w:rFonts w:asciiTheme="minorHAnsi" w:hAnsiTheme="minorHAnsi"/>
        </w:rPr>
      </w:pPr>
      <w:r w:rsidRPr="00A12297">
        <w:rPr>
          <w:rFonts w:asciiTheme="minorHAnsi" w:hAnsiTheme="minorHAnsi"/>
        </w:rPr>
        <w:t xml:space="preserve">É nos dada uma função bidimensional para estudo e, através dos algoritmos de </w:t>
      </w:r>
      <w:proofErr w:type="spellStart"/>
      <w:r w:rsidRPr="00A12297">
        <w:rPr>
          <w:rFonts w:asciiTheme="minorHAnsi" w:hAnsiTheme="minorHAnsi"/>
        </w:rPr>
        <w:t>Simulated</w:t>
      </w:r>
      <w:proofErr w:type="spellEnd"/>
      <w:r w:rsidRPr="00A12297">
        <w:rPr>
          <w:rFonts w:asciiTheme="minorHAnsi" w:hAnsiTheme="minorHAnsi"/>
        </w:rPr>
        <w:t xml:space="preserve"> </w:t>
      </w:r>
      <w:proofErr w:type="spellStart"/>
      <w:r w:rsidRPr="00A12297">
        <w:rPr>
          <w:rFonts w:asciiTheme="minorHAnsi" w:hAnsiTheme="minorHAnsi"/>
        </w:rPr>
        <w:t>Annealing</w:t>
      </w:r>
      <w:proofErr w:type="spellEnd"/>
      <w:r w:rsidRPr="00A12297">
        <w:rPr>
          <w:rFonts w:asciiTheme="minorHAnsi" w:hAnsiTheme="minorHAnsi"/>
        </w:rPr>
        <w:t xml:space="preserve"> (SA) e </w:t>
      </w:r>
      <w:proofErr w:type="spellStart"/>
      <w:r w:rsidRPr="00A12297">
        <w:rPr>
          <w:rFonts w:asciiTheme="minorHAnsi" w:hAnsiTheme="minorHAnsi"/>
        </w:rPr>
        <w:t>Particle</w:t>
      </w:r>
      <w:proofErr w:type="spellEnd"/>
      <w:r w:rsidRPr="00A12297">
        <w:rPr>
          <w:rFonts w:asciiTheme="minorHAnsi" w:hAnsiTheme="minorHAnsi"/>
        </w:rPr>
        <w:t xml:space="preserve"> </w:t>
      </w:r>
      <w:proofErr w:type="spellStart"/>
      <w:r w:rsidRPr="00A12297">
        <w:rPr>
          <w:rFonts w:asciiTheme="minorHAnsi" w:hAnsiTheme="minorHAnsi"/>
        </w:rPr>
        <w:t>Swarm</w:t>
      </w:r>
      <w:proofErr w:type="spellEnd"/>
      <w:r w:rsidRPr="00A12297">
        <w:rPr>
          <w:rFonts w:asciiTheme="minorHAnsi" w:hAnsiTheme="minorHAnsi"/>
        </w:rPr>
        <w:t xml:space="preserve"> </w:t>
      </w:r>
      <w:proofErr w:type="spellStart"/>
      <w:r w:rsidRPr="00A12297">
        <w:rPr>
          <w:rFonts w:asciiTheme="minorHAnsi" w:hAnsiTheme="minorHAnsi"/>
        </w:rPr>
        <w:t>Optimization</w:t>
      </w:r>
      <w:proofErr w:type="spellEnd"/>
      <w:r w:rsidRPr="00A12297">
        <w:rPr>
          <w:rFonts w:asciiTheme="minorHAnsi" w:hAnsiTheme="minorHAnsi"/>
        </w:rPr>
        <w:t xml:space="preserve"> (PSO), iremos procurar encontrar o seu mínimo global.</w:t>
      </w:r>
    </w:p>
    <w:p w:rsidR="00A12297" w:rsidRDefault="00A12297" w:rsidP="00FE4EB7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 parte inicial deste trabalho, serão introduzidos alguns conceitos relativos a estes algoritmos, bem como algumas das suas aplicações práticas. Posteriormente, serão apresentados os resultados e gráficos obtidos que nos permit</w:t>
      </w:r>
      <w:r w:rsidR="00FE4EB7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concluir qual o mínimo da função em estudo.</w:t>
      </w:r>
    </w:p>
    <w:p w:rsidR="00FE4EB7" w:rsidRDefault="00FE4EB7" w:rsidP="00FE4EB7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Em anexo, serão apresentados os códigos efetuados no contexto deste trabalho.</w:t>
      </w:r>
    </w:p>
    <w:p w:rsidR="00A12297" w:rsidRDefault="00A12297" w:rsidP="00FE4EB7">
      <w:pPr>
        <w:pStyle w:val="Default"/>
        <w:jc w:val="both"/>
      </w:pPr>
    </w:p>
    <w:p w:rsidR="002D6D73" w:rsidRPr="00A12297" w:rsidRDefault="00A12297" w:rsidP="00A12297">
      <w:pPr>
        <w:pStyle w:val="Ttulo1"/>
        <w:numPr>
          <w:ilvl w:val="0"/>
          <w:numId w:val="16"/>
        </w:numPr>
      </w:pPr>
      <w:r>
        <w:t>SIMULATED aNNEALING</w:t>
      </w:r>
    </w:p>
    <w:p w:rsidR="00D307C5" w:rsidRPr="00FE4EB7" w:rsidRDefault="00295404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 xml:space="preserve">O </w:t>
      </w:r>
      <w:proofErr w:type="spellStart"/>
      <w:r w:rsidRPr="00FE4EB7">
        <w:rPr>
          <w:sz w:val="24"/>
          <w:szCs w:val="24"/>
        </w:rPr>
        <w:t>Simulated</w:t>
      </w:r>
      <w:proofErr w:type="spellEnd"/>
      <w:r w:rsidRPr="00FE4EB7">
        <w:rPr>
          <w:sz w:val="24"/>
          <w:szCs w:val="24"/>
        </w:rPr>
        <w:t xml:space="preserve"> </w:t>
      </w:r>
      <w:proofErr w:type="spellStart"/>
      <w:r w:rsidRPr="00FE4EB7">
        <w:rPr>
          <w:sz w:val="24"/>
          <w:szCs w:val="24"/>
        </w:rPr>
        <w:t>Annealing</w:t>
      </w:r>
      <w:proofErr w:type="spellEnd"/>
      <w:r w:rsidRPr="00FE4EB7">
        <w:rPr>
          <w:sz w:val="24"/>
          <w:szCs w:val="24"/>
        </w:rPr>
        <w:t xml:space="preserve"> é </w:t>
      </w:r>
      <w:r w:rsidR="00D307C5" w:rsidRPr="00FE4EB7">
        <w:rPr>
          <w:sz w:val="24"/>
          <w:szCs w:val="24"/>
        </w:rPr>
        <w:t>um algoritmo motivado por uma analogia ao recozimento de metais.</w:t>
      </w:r>
      <w:r w:rsidR="0022232A" w:rsidRPr="00FE4EB7">
        <w:rPr>
          <w:sz w:val="24"/>
          <w:szCs w:val="24"/>
        </w:rPr>
        <w:t xml:space="preserve"> Simula esse processo através</w:t>
      </w:r>
      <w:r w:rsidR="00E13E94" w:rsidRPr="00FE4EB7">
        <w:rPr>
          <w:sz w:val="24"/>
          <w:szCs w:val="24"/>
        </w:rPr>
        <w:t xml:space="preserve"> da diminuição gradual d</w:t>
      </w:r>
      <w:r w:rsidR="0022232A" w:rsidRPr="00FE4EB7">
        <w:rPr>
          <w:sz w:val="24"/>
          <w:szCs w:val="24"/>
        </w:rPr>
        <w:t>a temperatura do sistema até est</w:t>
      </w:r>
      <w:r w:rsidRPr="00FE4EB7">
        <w:rPr>
          <w:sz w:val="24"/>
          <w:szCs w:val="24"/>
        </w:rPr>
        <w:t>a</w:t>
      </w:r>
      <w:r w:rsidR="0022232A" w:rsidRPr="00FE4EB7">
        <w:rPr>
          <w:sz w:val="24"/>
          <w:szCs w:val="24"/>
        </w:rPr>
        <w:t xml:space="preserve"> convergir a um estado estável, congelado.</w:t>
      </w:r>
    </w:p>
    <w:p w:rsidR="00AD0588" w:rsidRPr="00FE4EB7" w:rsidRDefault="0035725C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Utilizado para resolver problemas NP-completos, tais como o problema do caixeiro viajante. É uma técnica que muito dificilmente encontra a solução ótima, mas é frequentemente uma solução boa, mesmo na presença de algum ruído.</w:t>
      </w:r>
    </w:p>
    <w:p w:rsidR="0035725C" w:rsidRPr="00FE4EB7" w:rsidRDefault="0035725C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 xml:space="preserve">Resolve o problema de ficarmos presos num mínimo local, através do uso </w:t>
      </w:r>
      <w:r w:rsidR="00E13E94" w:rsidRPr="00FE4EB7">
        <w:rPr>
          <w:sz w:val="24"/>
          <w:szCs w:val="24"/>
        </w:rPr>
        <w:t xml:space="preserve">de duas técnicas: </w:t>
      </w:r>
      <w:r w:rsidRPr="00FE4EB7">
        <w:rPr>
          <w:sz w:val="24"/>
          <w:szCs w:val="24"/>
        </w:rPr>
        <w:t xml:space="preserve">Algoritmo </w:t>
      </w:r>
      <w:proofErr w:type="spellStart"/>
      <w:r w:rsidRPr="00FE4EB7">
        <w:rPr>
          <w:sz w:val="24"/>
          <w:szCs w:val="24"/>
        </w:rPr>
        <w:t>Metropolis</w:t>
      </w:r>
      <w:proofErr w:type="spellEnd"/>
      <w:r w:rsidRPr="00FE4EB7">
        <w:rPr>
          <w:sz w:val="24"/>
          <w:szCs w:val="24"/>
        </w:rPr>
        <w:t xml:space="preserve"> e diminuição da temperatura.</w:t>
      </w:r>
    </w:p>
    <w:p w:rsidR="0035725C" w:rsidRPr="00FE4EB7" w:rsidRDefault="0035725C" w:rsidP="006D2082">
      <w:pPr>
        <w:jc w:val="both"/>
        <w:rPr>
          <w:sz w:val="24"/>
          <w:szCs w:val="24"/>
        </w:rPr>
      </w:pPr>
      <w:r w:rsidRPr="00FE4EB7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3D96BA6C" wp14:editId="5A7AA5C9">
            <wp:simplePos x="0" y="0"/>
            <wp:positionH relativeFrom="column">
              <wp:posOffset>853440</wp:posOffset>
            </wp:positionH>
            <wp:positionV relativeFrom="paragraph">
              <wp:posOffset>489585</wp:posOffset>
            </wp:positionV>
            <wp:extent cx="1021080" cy="174625"/>
            <wp:effectExtent l="0" t="0" r="7620" b="0"/>
            <wp:wrapSquare wrapText="bothSides"/>
            <wp:docPr id="1" name="Imagem 1" descr=" e^(-DeltaD/T)&gt;R(0,1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e^(-DeltaD/T)&gt;R(0,1)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E94" w:rsidRPr="00FE4EB7">
        <w:rPr>
          <w:sz w:val="24"/>
          <w:szCs w:val="24"/>
        </w:rPr>
        <w:t>Na primeira técnica</w:t>
      </w:r>
      <w:r w:rsidRPr="00FE4EB7">
        <w:rPr>
          <w:sz w:val="24"/>
          <w:szCs w:val="24"/>
        </w:rPr>
        <w:t>, algumas soluções que não diminuem o caminho percorrido, são aceites para explorar o espaço de soluções. Isto acontece segundo o critério:</w:t>
      </w:r>
    </w:p>
    <w:p w:rsidR="0035725C" w:rsidRPr="00FE4EB7" w:rsidRDefault="00167028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 xml:space="preserve">∆D é a mudança da distância (negativa para boa troca, positiva para má troca); T é uma temperatura sintética e </w:t>
      </w:r>
      <w:proofErr w:type="gramStart"/>
      <w:r w:rsidRPr="00FE4EB7">
        <w:rPr>
          <w:sz w:val="24"/>
          <w:szCs w:val="24"/>
        </w:rPr>
        <w:t>R(</w:t>
      </w:r>
      <w:proofErr w:type="gramEnd"/>
      <w:r w:rsidRPr="00FE4EB7">
        <w:rPr>
          <w:sz w:val="24"/>
          <w:szCs w:val="24"/>
        </w:rPr>
        <w:t>0,1) é um numero aleatório no intervalo [0,1].</w:t>
      </w:r>
    </w:p>
    <w:p w:rsidR="00167028" w:rsidRPr="00FE4EB7" w:rsidRDefault="00167028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D é uma função custo. Se T é elevado, serão aceites muitas trocas más e uma grande parte do espaço de soluções é visitada. Objetos a ser trocados podem ser escolhidos aleatoriamente, existindo, no entanto, outras técnicas.</w:t>
      </w:r>
    </w:p>
    <w:p w:rsidR="00167028" w:rsidRPr="00FE4EB7" w:rsidRDefault="00E13E94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Na segunda, apó</w:t>
      </w:r>
      <w:r w:rsidR="00167028" w:rsidRPr="00FE4EB7">
        <w:rPr>
          <w:sz w:val="24"/>
          <w:szCs w:val="24"/>
        </w:rPr>
        <w:t xml:space="preserve">s muitas trocas e observando que a função de custo diminui muito lentamente, diminui-se a temperatura, limitando o </w:t>
      </w:r>
      <w:r w:rsidRPr="00FE4EB7">
        <w:rPr>
          <w:sz w:val="24"/>
          <w:szCs w:val="24"/>
        </w:rPr>
        <w:t xml:space="preserve">número de más trocas. </w:t>
      </w:r>
      <w:r w:rsidRPr="00FE4EB7">
        <w:rPr>
          <w:sz w:val="24"/>
          <w:szCs w:val="24"/>
        </w:rPr>
        <w:lastRenderedPageBreak/>
        <w:t xml:space="preserve">Se </w:t>
      </w:r>
      <w:r w:rsidR="00167028" w:rsidRPr="00FE4EB7">
        <w:rPr>
          <w:sz w:val="24"/>
          <w:szCs w:val="24"/>
        </w:rPr>
        <w:t>a temperatura</w:t>
      </w:r>
      <w:r w:rsidRPr="00FE4EB7">
        <w:rPr>
          <w:sz w:val="24"/>
          <w:szCs w:val="24"/>
        </w:rPr>
        <w:t xml:space="preserve"> for diminuída</w:t>
      </w:r>
      <w:r w:rsidR="00167028" w:rsidRPr="00FE4EB7">
        <w:rPr>
          <w:sz w:val="24"/>
          <w:szCs w:val="24"/>
        </w:rPr>
        <w:t xml:space="preserve"> muitas vezes, pode-se optar por aceitar somente boas trocas e encontrar o mínimo local.</w:t>
      </w:r>
    </w:p>
    <w:p w:rsidR="00167028" w:rsidRPr="00FE4EB7" w:rsidRDefault="00167028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 xml:space="preserve">Existe uma outra estratégia, mais rápida, designada por </w:t>
      </w:r>
      <w:proofErr w:type="spellStart"/>
      <w:r w:rsidRPr="00FE4EB7">
        <w:rPr>
          <w:sz w:val="24"/>
          <w:szCs w:val="24"/>
        </w:rPr>
        <w:t>threshold</w:t>
      </w:r>
      <w:proofErr w:type="spellEnd"/>
      <w:r w:rsidRPr="00FE4EB7">
        <w:rPr>
          <w:sz w:val="24"/>
          <w:szCs w:val="24"/>
        </w:rPr>
        <w:t xml:space="preserve"> </w:t>
      </w:r>
      <w:proofErr w:type="spellStart"/>
      <w:r w:rsidRPr="00FE4EB7">
        <w:rPr>
          <w:sz w:val="24"/>
          <w:szCs w:val="24"/>
        </w:rPr>
        <w:t>acceptance</w:t>
      </w:r>
      <w:proofErr w:type="spellEnd"/>
      <w:r w:rsidRPr="00FE4EB7">
        <w:rPr>
          <w:sz w:val="24"/>
          <w:szCs w:val="24"/>
        </w:rPr>
        <w:t>. Nesta estratégia, todas as trocas boas são aceit</w:t>
      </w:r>
      <w:r w:rsidR="00E13E94" w:rsidRPr="00FE4EB7">
        <w:rPr>
          <w:sz w:val="24"/>
          <w:szCs w:val="24"/>
        </w:rPr>
        <w:t>es, assim como qualquer troca má</w:t>
      </w:r>
      <w:r w:rsidRPr="00FE4EB7">
        <w:rPr>
          <w:sz w:val="24"/>
          <w:szCs w:val="24"/>
        </w:rPr>
        <w:t xml:space="preserve"> que aumente a função custo menos do que um limite fixo. Posteriormente, o limite é reduzido temporariamente. Isto elimina exponenciação e geração de números aleatórios. </w:t>
      </w:r>
    </w:p>
    <w:p w:rsidR="0067071F" w:rsidRDefault="00FE4EB7" w:rsidP="006D2082">
      <w:pPr>
        <w:pStyle w:val="Ttulo1"/>
        <w:numPr>
          <w:ilvl w:val="0"/>
          <w:numId w:val="16"/>
        </w:numPr>
        <w:jc w:val="both"/>
      </w:pPr>
      <w:r>
        <w:t>Resolução do Problema com Simulated Annealing</w:t>
      </w:r>
    </w:p>
    <w:p w:rsidR="000050B1" w:rsidRPr="002C2185" w:rsidRDefault="000050B1" w:rsidP="000050B1">
      <w:pPr>
        <w:pStyle w:val="Listacommarcas"/>
        <w:numPr>
          <w:ilvl w:val="1"/>
          <w:numId w:val="16"/>
        </w:numPr>
        <w:jc w:val="both"/>
      </w:pPr>
      <w:r w:rsidRPr="002C2185">
        <w:rPr>
          <w:noProof/>
        </w:rPr>
        <w:drawing>
          <wp:anchor distT="0" distB="0" distL="114300" distR="114300" simplePos="0" relativeHeight="251664384" behindDoc="1" locked="0" layoutInCell="1" allowOverlap="1" wp14:anchorId="67F0DEF9">
            <wp:simplePos x="0" y="0"/>
            <wp:positionH relativeFrom="column">
              <wp:posOffset>76200</wp:posOffset>
            </wp:positionH>
            <wp:positionV relativeFrom="paragraph">
              <wp:posOffset>382905</wp:posOffset>
            </wp:positionV>
            <wp:extent cx="5386705" cy="681990"/>
            <wp:effectExtent l="0" t="0" r="4445" b="3810"/>
            <wp:wrapTight wrapText="bothSides">
              <wp:wrapPolygon edited="0">
                <wp:start x="0" y="0"/>
                <wp:lineTo x="0" y="21117"/>
                <wp:lineTo x="21541" y="21117"/>
                <wp:lineTo x="2154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2185">
        <w:t>Problema: Encontrar o mínimo global da função:</w:t>
      </w:r>
    </w:p>
    <w:p w:rsidR="000050B1" w:rsidRPr="002C2185" w:rsidRDefault="000050B1" w:rsidP="000050B1">
      <w:pPr>
        <w:pStyle w:val="Listacommarcas"/>
        <w:numPr>
          <w:ilvl w:val="1"/>
          <w:numId w:val="16"/>
        </w:numPr>
        <w:jc w:val="both"/>
      </w:pPr>
      <w:r w:rsidRPr="002C2185">
        <w:t xml:space="preserve">Solução implementada – </w:t>
      </w:r>
      <w:proofErr w:type="spellStart"/>
      <w:r w:rsidRPr="002C2185">
        <w:t>Simulated</w:t>
      </w:r>
      <w:proofErr w:type="spellEnd"/>
      <w:r w:rsidRPr="002C2185">
        <w:t xml:space="preserve"> </w:t>
      </w:r>
      <w:proofErr w:type="spellStart"/>
      <w:r w:rsidRPr="002C2185">
        <w:t>Annealing</w:t>
      </w:r>
      <w:proofErr w:type="spellEnd"/>
      <w:r w:rsidRPr="002C2185">
        <w:t xml:space="preserve"> codificado na ferramenta MATLAB</w:t>
      </w:r>
    </w:p>
    <w:p w:rsidR="000050B1" w:rsidRPr="002C2185" w:rsidRDefault="000050B1" w:rsidP="000050B1">
      <w:pPr>
        <w:pStyle w:val="Listacommarcas"/>
        <w:numPr>
          <w:ilvl w:val="1"/>
          <w:numId w:val="16"/>
        </w:numPr>
        <w:jc w:val="both"/>
      </w:pPr>
      <w:r w:rsidRPr="002C2185">
        <w:t>Resultados expectáveis</w:t>
      </w: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216"/>
        <w:jc w:val="both"/>
      </w:pPr>
      <w:r w:rsidRPr="002C2185">
        <w:t xml:space="preserve">   </w:t>
      </w:r>
      <w:r w:rsidRPr="002C2185">
        <w:tab/>
        <w:t>A função apresenta 4 mínimos locais, localizados em (-2,-2</w:t>
      </w:r>
      <w:proofErr w:type="gramStart"/>
      <w:r w:rsidRPr="002C2185">
        <w:t>),(</w:t>
      </w:r>
      <w:proofErr w:type="gramEnd"/>
      <w:r w:rsidRPr="002C2185">
        <w:t>2,2),(-2,2),(2,-2)</w:t>
      </w: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360" w:firstLine="360"/>
        <w:jc w:val="both"/>
      </w:pPr>
      <w:r w:rsidRPr="002C2185">
        <w:t>O mínimo global encontrado deverá estar localizado em (0,0)</w:t>
      </w:r>
    </w:p>
    <w:p w:rsidR="000050B1" w:rsidRPr="002C2185" w:rsidRDefault="000050B1" w:rsidP="000050B1">
      <w:pPr>
        <w:pStyle w:val="Listacommarcas"/>
        <w:keepNext/>
        <w:numPr>
          <w:ilvl w:val="0"/>
          <w:numId w:val="0"/>
        </w:numPr>
        <w:ind w:left="216" w:hanging="216"/>
        <w:jc w:val="both"/>
      </w:pPr>
      <w:r w:rsidRPr="002C2185">
        <w:rPr>
          <w:noProof/>
        </w:rPr>
        <w:drawing>
          <wp:anchor distT="0" distB="0" distL="114300" distR="114300" simplePos="0" relativeHeight="251665408" behindDoc="1" locked="0" layoutInCell="1" allowOverlap="1" wp14:anchorId="2A218D13">
            <wp:simplePos x="0" y="0"/>
            <wp:positionH relativeFrom="column">
              <wp:posOffset>1219200</wp:posOffset>
            </wp:positionH>
            <wp:positionV relativeFrom="paragraph">
              <wp:posOffset>219075</wp:posOffset>
            </wp:positionV>
            <wp:extent cx="3679996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70" y="21446"/>
                <wp:lineTo x="2147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636"/>
                    <a:stretch/>
                  </pic:blipFill>
                  <pic:spPr bwMode="auto">
                    <a:xfrm>
                      <a:off x="0" y="0"/>
                      <a:ext cx="3679996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0050B1" w:rsidRPr="002C2185" w:rsidRDefault="000050B1" w:rsidP="000050B1">
      <w:pPr>
        <w:pStyle w:val="Legenda"/>
        <w:jc w:val="both"/>
      </w:pPr>
    </w:p>
    <w:p w:rsidR="001B4759" w:rsidRPr="002C2185" w:rsidRDefault="000050B1" w:rsidP="001B4759">
      <w:pPr>
        <w:pStyle w:val="Legenda"/>
        <w:jc w:val="both"/>
      </w:pPr>
      <w:r w:rsidRPr="002C2185">
        <w:t xml:space="preserve">Figura </w:t>
      </w:r>
      <w:r w:rsidR="00AD5A86" w:rsidRPr="002C2185">
        <w:rPr>
          <w:noProof/>
        </w:rPr>
        <w:fldChar w:fldCharType="begin"/>
      </w:r>
      <w:r w:rsidR="00AD5A86" w:rsidRPr="002C2185">
        <w:rPr>
          <w:noProof/>
        </w:rPr>
        <w:instrText xml:space="preserve"> SEQ Figura \* ARABIC </w:instrText>
      </w:r>
      <w:r w:rsidR="00AD5A86" w:rsidRPr="002C2185">
        <w:rPr>
          <w:noProof/>
        </w:rPr>
        <w:fldChar w:fldCharType="separate"/>
      </w:r>
      <w:r w:rsidR="00C7352B" w:rsidRPr="002C2185">
        <w:rPr>
          <w:noProof/>
        </w:rPr>
        <w:t>1</w:t>
      </w:r>
      <w:r w:rsidR="00AD5A86" w:rsidRPr="002C2185">
        <w:rPr>
          <w:noProof/>
        </w:rPr>
        <w:fldChar w:fldCharType="end"/>
      </w:r>
      <w:r w:rsidRPr="002C2185">
        <w:t xml:space="preserve"> - Espaço de pesquisa definido pela função (1)</w:t>
      </w:r>
    </w:p>
    <w:p w:rsidR="000050B1" w:rsidRPr="002C2185" w:rsidRDefault="000050B1" w:rsidP="001B4759">
      <w:pPr>
        <w:pStyle w:val="Legenda"/>
        <w:jc w:val="both"/>
      </w:pPr>
    </w:p>
    <w:p w:rsidR="001B4759" w:rsidRPr="002C2185" w:rsidRDefault="001B4759" w:rsidP="001B4759"/>
    <w:p w:rsidR="000050B1" w:rsidRPr="002C2185" w:rsidRDefault="001B4759" w:rsidP="001B4759">
      <w:pPr>
        <w:pStyle w:val="Listacommarcas"/>
        <w:numPr>
          <w:ilvl w:val="1"/>
          <w:numId w:val="16"/>
        </w:numPr>
        <w:jc w:val="both"/>
      </w:pPr>
      <w:r w:rsidRPr="002C2185">
        <w:lastRenderedPageBreak/>
        <w:t>Análise do código elaborado</w:t>
      </w:r>
    </w:p>
    <w:p w:rsidR="00BC270F" w:rsidRPr="002C2185" w:rsidRDefault="001B4759" w:rsidP="00BC270F">
      <w:pPr>
        <w:pStyle w:val="Listacommarcas"/>
        <w:numPr>
          <w:ilvl w:val="2"/>
          <w:numId w:val="16"/>
        </w:numPr>
        <w:jc w:val="both"/>
      </w:pPr>
      <w:r w:rsidRPr="002C2185">
        <w:t>Inicialização</w:t>
      </w:r>
    </w:p>
    <w:p w:rsidR="001B4759" w:rsidRPr="002C2185" w:rsidRDefault="00BC270F" w:rsidP="001B4759">
      <w:pPr>
        <w:pStyle w:val="Listacommarcas"/>
        <w:numPr>
          <w:ilvl w:val="0"/>
          <w:numId w:val="0"/>
        </w:numPr>
        <w:ind w:left="360"/>
        <w:jc w:val="both"/>
      </w:pPr>
      <w:r w:rsidRPr="002C2185">
        <w:rPr>
          <w:noProof/>
        </w:rPr>
        <w:drawing>
          <wp:inline distT="0" distB="0" distL="0" distR="0" wp14:anchorId="69773AE2" wp14:editId="723C21EE">
            <wp:extent cx="5386705" cy="1884218"/>
            <wp:effectExtent l="0" t="0" r="444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302"/>
                    <a:stretch/>
                  </pic:blipFill>
                  <pic:spPr bwMode="auto">
                    <a:xfrm>
                      <a:off x="0" y="0"/>
                      <a:ext cx="5386705" cy="188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0B1" w:rsidRPr="002C2185" w:rsidRDefault="00BC270F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rPr>
          <w:noProof/>
        </w:rPr>
        <w:drawing>
          <wp:anchor distT="0" distB="0" distL="114300" distR="114300" simplePos="0" relativeHeight="251666432" behindDoc="1" locked="0" layoutInCell="1" allowOverlap="1" wp14:anchorId="05A8D82E">
            <wp:simplePos x="0" y="0"/>
            <wp:positionH relativeFrom="column">
              <wp:posOffset>256309</wp:posOffset>
            </wp:positionH>
            <wp:positionV relativeFrom="paragraph">
              <wp:posOffset>1179772</wp:posOffset>
            </wp:positionV>
            <wp:extent cx="5382491" cy="3167551"/>
            <wp:effectExtent l="0" t="0" r="8890" b="0"/>
            <wp:wrapTight wrapText="bothSides">
              <wp:wrapPolygon edited="0">
                <wp:start x="0" y="0"/>
                <wp:lineTo x="0" y="21435"/>
                <wp:lineTo x="21559" y="21435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310"/>
                    <a:stretch/>
                  </pic:blipFill>
                  <pic:spPr bwMode="auto">
                    <a:xfrm>
                      <a:off x="0" y="0"/>
                      <a:ext cx="5382491" cy="31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B4759" w:rsidRPr="002C2185">
        <w:t>Nesta fase inicial, inicializa-se a temperatura</w:t>
      </w:r>
      <w:r w:rsidRPr="002C2185">
        <w:t xml:space="preserve"> a 90 graus (testaram-se vários valores iniciais de temperatura, sendo este o que produzir gráficos e resultados mais eficazes); definem-se os limites superiores e inferiores do gráfico onde se vai desenhar a função (estabelece-se a escala da figura), declara-se a função proposta; desenha-se a mesma com recurso à função </w:t>
      </w:r>
      <w:proofErr w:type="spellStart"/>
      <w:r w:rsidRPr="002C2185">
        <w:rPr>
          <w:i/>
        </w:rPr>
        <w:t>fcontour</w:t>
      </w:r>
      <w:proofErr w:type="spellEnd"/>
      <w:r w:rsidRPr="002C2185">
        <w:t>, obtendo-se o gráfico da função</w:t>
      </w:r>
    </w:p>
    <w:p w:rsidR="00BC270F" w:rsidRPr="002C2185" w:rsidRDefault="00BC270F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t xml:space="preserve">Para os pontos não saírem dos limites estabelecidos, define-se um </w:t>
      </w:r>
      <w:proofErr w:type="spellStart"/>
      <w:r w:rsidRPr="002C2185">
        <w:t>max_radius</w:t>
      </w:r>
      <w:proofErr w:type="spellEnd"/>
      <w:r w:rsidRPr="002C2185">
        <w:t xml:space="preserve"> em que os pontos se podem movimentar. </w:t>
      </w:r>
      <w:r w:rsidR="00C7352B" w:rsidRPr="002C2185">
        <w:t>Estabelece-se</w:t>
      </w:r>
      <w:r w:rsidRPr="002C2185">
        <w:t xml:space="preserve"> um </w:t>
      </w:r>
      <w:proofErr w:type="spellStart"/>
      <w:r w:rsidRPr="002C2185">
        <w:t>n_Iter</w:t>
      </w:r>
      <w:proofErr w:type="spellEnd"/>
      <w:r w:rsidRPr="002C2185">
        <w:t xml:space="preserve">=200, para sair do ciclo ao atingir as 200 </w:t>
      </w:r>
      <w:r w:rsidR="00C7352B" w:rsidRPr="002C2185">
        <w:t>iterações</w:t>
      </w:r>
      <w:r w:rsidRPr="002C2185">
        <w:t>.</w:t>
      </w:r>
    </w:p>
    <w:p w:rsidR="00BC270F" w:rsidRPr="002C2185" w:rsidRDefault="00BC270F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t xml:space="preserve">De modo às variáveis que armazenam valores atuais da localização dos pontos não mudarem de tamanho a cada iteração, inicializam-se como </w:t>
      </w:r>
      <w:proofErr w:type="spellStart"/>
      <w:r w:rsidRPr="002C2185">
        <w:t>arrays</w:t>
      </w:r>
      <w:proofErr w:type="spellEnd"/>
      <w:r w:rsidRPr="002C2185">
        <w:t xml:space="preserve"> de tamanho fixo (1 linha e 200 colunas – vetor linha), com as entradas todas a zero.</w:t>
      </w:r>
    </w:p>
    <w:p w:rsidR="00BC270F" w:rsidRPr="002C2185" w:rsidRDefault="00BC270F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lastRenderedPageBreak/>
        <w:t xml:space="preserve">Inicializa-se aleatoriamente o </w:t>
      </w:r>
      <w:proofErr w:type="spellStart"/>
      <w:r w:rsidRPr="002C2185">
        <w:t>x_act</w:t>
      </w:r>
      <w:proofErr w:type="spellEnd"/>
      <w:r w:rsidRPr="002C2185">
        <w:t xml:space="preserve"> (posição atual da partícula), obtendo-se um valor aleatório com x entre (-2,2) e y entre (-2,2), em que </w:t>
      </w:r>
      <w:proofErr w:type="spellStart"/>
      <w:r w:rsidRPr="002C2185">
        <w:t>x_</w:t>
      </w:r>
      <w:proofErr w:type="gramStart"/>
      <w:r w:rsidRPr="002C2185">
        <w:t>act</w:t>
      </w:r>
      <w:proofErr w:type="spellEnd"/>
      <w:r w:rsidRPr="002C2185">
        <w:t>(</w:t>
      </w:r>
      <w:proofErr w:type="gramEnd"/>
      <w:r w:rsidRPr="002C2185">
        <w:t xml:space="preserve">1) corresponde ao valor da coordenada x, e </w:t>
      </w:r>
      <w:proofErr w:type="spellStart"/>
      <w:r w:rsidRPr="002C2185">
        <w:t>x_act</w:t>
      </w:r>
      <w:proofErr w:type="spellEnd"/>
      <w:r w:rsidRPr="002C2185">
        <w:t>(2) corresponde ao valor da coordenada y</w:t>
      </w:r>
      <w:r w:rsidR="00456269" w:rsidRPr="002C2185">
        <w:t xml:space="preserve">. Neste momento, como só temos um único ponto, o seu valor corresponde ao melhor até agora encontrado, pelo que se atribui o valor do objeto e da sua imagem às variáveis </w:t>
      </w:r>
      <w:proofErr w:type="spellStart"/>
      <w:r w:rsidR="00456269" w:rsidRPr="002C2185">
        <w:t>best_all_x</w:t>
      </w:r>
      <w:proofErr w:type="spellEnd"/>
      <w:r w:rsidR="00456269" w:rsidRPr="002C2185">
        <w:t xml:space="preserve"> e </w:t>
      </w:r>
      <w:proofErr w:type="spellStart"/>
      <w:r w:rsidR="00456269" w:rsidRPr="002C2185">
        <w:t>best_all_f</w:t>
      </w:r>
      <w:proofErr w:type="spellEnd"/>
      <w:r w:rsidR="00456269" w:rsidRPr="002C2185">
        <w:t>, respetivamente.</w:t>
      </w:r>
    </w:p>
    <w:p w:rsidR="00456269" w:rsidRPr="002C2185" w:rsidRDefault="00456269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t xml:space="preserve">Seguidamente, desenha-se com o comando </w:t>
      </w:r>
      <w:proofErr w:type="spellStart"/>
      <w:r w:rsidRPr="002C2185">
        <w:t>plot</w:t>
      </w:r>
      <w:proofErr w:type="spellEnd"/>
      <w:r w:rsidRPr="002C2185">
        <w:t>, a localização do ponto inicial no gráfico, a azul.</w:t>
      </w:r>
    </w:p>
    <w:p w:rsidR="00456269" w:rsidRPr="002C2185" w:rsidRDefault="00456269" w:rsidP="00456269">
      <w:pPr>
        <w:pStyle w:val="Listacommarcas"/>
        <w:numPr>
          <w:ilvl w:val="2"/>
          <w:numId w:val="16"/>
        </w:numPr>
        <w:jc w:val="both"/>
      </w:pPr>
      <w:r w:rsidRPr="002C2185">
        <w:t>Ciclos interno e externo</w:t>
      </w:r>
    </w:p>
    <w:p w:rsidR="00456269" w:rsidRPr="002C2185" w:rsidRDefault="00456269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rPr>
          <w:noProof/>
        </w:rPr>
        <w:drawing>
          <wp:inline distT="0" distB="0" distL="0" distR="0" wp14:anchorId="7E3721D3" wp14:editId="57DF0317">
            <wp:extent cx="5386705" cy="3409315"/>
            <wp:effectExtent l="0" t="0" r="444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69" w:rsidRPr="002C2185" w:rsidRDefault="00456269" w:rsidP="00BC270F">
      <w:pPr>
        <w:pStyle w:val="Listacommarcas"/>
        <w:numPr>
          <w:ilvl w:val="0"/>
          <w:numId w:val="0"/>
        </w:numPr>
        <w:ind w:left="360"/>
        <w:jc w:val="both"/>
      </w:pPr>
      <w:r w:rsidRPr="002C2185">
        <w:rPr>
          <w:noProof/>
        </w:rPr>
        <w:drawing>
          <wp:inline distT="0" distB="0" distL="0" distR="0" wp14:anchorId="0924FF19" wp14:editId="66E163C7">
            <wp:extent cx="5386705" cy="2769235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0050B1" w:rsidRPr="002C2185" w:rsidRDefault="008B592A" w:rsidP="000050B1">
      <w:pPr>
        <w:pStyle w:val="Listacommarcas"/>
        <w:numPr>
          <w:ilvl w:val="0"/>
          <w:numId w:val="0"/>
        </w:numPr>
        <w:ind w:left="216" w:hanging="216"/>
        <w:jc w:val="both"/>
      </w:pPr>
      <w:r w:rsidRPr="002C2185">
        <w:lastRenderedPageBreak/>
        <w:t xml:space="preserve">No ciclo interno, que é repetido 3 vezes para cada </w:t>
      </w:r>
      <w:r w:rsidR="00C7352B" w:rsidRPr="002C2185">
        <w:t>iteração</w:t>
      </w:r>
      <w:r w:rsidRPr="002C2185">
        <w:t xml:space="preserve"> do ciclo externo, define-se uma vizinhança, </w:t>
      </w:r>
      <w:proofErr w:type="spellStart"/>
      <w:r w:rsidRPr="002C2185">
        <w:t>neig</w:t>
      </w:r>
      <w:proofErr w:type="spellEnd"/>
      <w:r w:rsidRPr="002C2185">
        <w:t xml:space="preserve">, atualiza-se o x atual, </w:t>
      </w:r>
      <w:r w:rsidR="00C7352B" w:rsidRPr="002C2185">
        <w:t>obtendo-se</w:t>
      </w:r>
      <w:r w:rsidRPr="002C2185">
        <w:t xml:space="preserve"> o valor do novo x. Atualiza-se a temperatura, que é a diferença da imagem de </w:t>
      </w:r>
      <w:proofErr w:type="spellStart"/>
      <w:r w:rsidRPr="002C2185">
        <w:t>x_new</w:t>
      </w:r>
      <w:proofErr w:type="spellEnd"/>
      <w:r w:rsidRPr="002C2185">
        <w:t xml:space="preserve"> e </w:t>
      </w:r>
      <w:proofErr w:type="spellStart"/>
      <w:r w:rsidRPr="002C2185">
        <w:t>x_act</w:t>
      </w:r>
      <w:proofErr w:type="spellEnd"/>
    </w:p>
    <w:p w:rsidR="008B592A" w:rsidRPr="002C2185" w:rsidRDefault="008B592A" w:rsidP="008B592A">
      <w:pPr>
        <w:pStyle w:val="Listacommarcas"/>
        <w:numPr>
          <w:ilvl w:val="0"/>
          <w:numId w:val="0"/>
        </w:numPr>
        <w:jc w:val="both"/>
      </w:pPr>
      <w:r w:rsidRPr="002C2185">
        <w:t>Atualiza-se o valor da probabilidade com que se vai aceitar uma solução ‘pior’ e armazena-se esse valor de probabilidade para colocar no gráfico de variação da probabilidade.</w:t>
      </w:r>
    </w:p>
    <w:p w:rsidR="008B592A" w:rsidRPr="002C2185" w:rsidRDefault="008B592A" w:rsidP="00C7352B">
      <w:pPr>
        <w:pStyle w:val="Listacommarcas"/>
        <w:numPr>
          <w:ilvl w:val="0"/>
          <w:numId w:val="0"/>
        </w:numPr>
        <w:jc w:val="center"/>
      </w:pPr>
      <w:r w:rsidRPr="002C2185">
        <w:rPr>
          <w:noProof/>
        </w:rPr>
        <w:drawing>
          <wp:inline distT="0" distB="0" distL="0" distR="0" wp14:anchorId="0635A1C3">
            <wp:extent cx="2266950" cy="238125"/>
            <wp:effectExtent l="38100" t="38100" r="38100" b="476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92A" w:rsidRPr="002C2185" w:rsidRDefault="008B592A" w:rsidP="000050B1">
      <w:pPr>
        <w:pStyle w:val="Listacommarcas"/>
        <w:numPr>
          <w:ilvl w:val="0"/>
          <w:numId w:val="0"/>
        </w:numPr>
        <w:ind w:left="216" w:hanging="216"/>
        <w:jc w:val="both"/>
      </w:pPr>
      <w:r w:rsidRPr="002C2185">
        <w:t>Se estivermos dentro dos limites, e a diferença de temperatura for negativa, então aceita-se a nova solução – é uma solução de melhoria – aceita-se sempre. Caso contrário, se uma probabilidade aleatória for menor que a probabilidade de aceitação atual, então aceita-se a solução ‘pior’</w:t>
      </w:r>
      <w:r w:rsidR="007E181E" w:rsidRPr="002C2185">
        <w:t>.</w:t>
      </w:r>
    </w:p>
    <w:p w:rsidR="007E181E" w:rsidRPr="002C2185" w:rsidRDefault="007E181E" w:rsidP="000050B1">
      <w:pPr>
        <w:pStyle w:val="Listacommarcas"/>
        <w:numPr>
          <w:ilvl w:val="0"/>
          <w:numId w:val="0"/>
        </w:numPr>
        <w:ind w:left="216" w:hanging="216"/>
        <w:jc w:val="both"/>
      </w:pPr>
      <w:r w:rsidRPr="002C2185">
        <w:t>Se o valor atual for menor que o melhor valor até agora encontrado, então o valor atual passa a ser o melhor valor. Se já estivermos na iteração 140 e o valor atual for ‘pior’ que o melhor valor até agora, então retrocedemos para esse valor e recomeçamos a calcular a partir desse local. Isto é feito para evitar ficar preso em máximos locais.</w:t>
      </w:r>
    </w:p>
    <w:p w:rsidR="007E181E" w:rsidRPr="002C2185" w:rsidRDefault="007E181E" w:rsidP="000050B1">
      <w:pPr>
        <w:pStyle w:val="Listacommarcas"/>
        <w:numPr>
          <w:ilvl w:val="0"/>
          <w:numId w:val="0"/>
        </w:numPr>
        <w:ind w:left="216" w:hanging="216"/>
        <w:jc w:val="both"/>
      </w:pPr>
      <w:r w:rsidRPr="002C2185">
        <w:t xml:space="preserve">Saindo do ciclo interno e colocando-se no ciclo externo, faz-se </w:t>
      </w:r>
      <w:proofErr w:type="spellStart"/>
      <w:r w:rsidRPr="002C2185">
        <w:t>plot</w:t>
      </w:r>
      <w:proofErr w:type="spellEnd"/>
      <w:r w:rsidRPr="002C2185">
        <w:t xml:space="preserve"> da posição atual da partícula, armazenam-se os valores atuais nas matrizes </w:t>
      </w:r>
      <w:proofErr w:type="spellStart"/>
      <w:r w:rsidRPr="002C2185">
        <w:t>xplot</w:t>
      </w:r>
      <w:proofErr w:type="spellEnd"/>
      <w:r w:rsidRPr="002C2185">
        <w:t>,</w:t>
      </w:r>
      <w:r w:rsidR="008233DB" w:rsidRPr="002C2185">
        <w:t xml:space="preserve"> </w:t>
      </w:r>
      <w:proofErr w:type="spellStart"/>
      <w:r w:rsidRPr="002C2185">
        <w:t>yplot</w:t>
      </w:r>
      <w:proofErr w:type="spellEnd"/>
      <w:r w:rsidRPr="002C2185">
        <w:t xml:space="preserve"> e </w:t>
      </w:r>
      <w:proofErr w:type="spellStart"/>
      <w:r w:rsidRPr="002C2185">
        <w:t>fplot</w:t>
      </w:r>
      <w:proofErr w:type="spellEnd"/>
      <w:r w:rsidRPr="002C2185">
        <w:t xml:space="preserve">, </w:t>
      </w:r>
      <w:proofErr w:type="spellStart"/>
      <w:r w:rsidRPr="002C2185">
        <w:t>temp</w:t>
      </w:r>
      <w:proofErr w:type="spellEnd"/>
      <w:r w:rsidRPr="002C2185">
        <w:t xml:space="preserve">, </w:t>
      </w:r>
      <w:proofErr w:type="spellStart"/>
      <w:r w:rsidRPr="002C2185">
        <w:t>best_plot_x</w:t>
      </w:r>
      <w:proofErr w:type="spellEnd"/>
      <w:r w:rsidRPr="002C2185">
        <w:t xml:space="preserve"> e </w:t>
      </w:r>
      <w:proofErr w:type="spellStart"/>
      <w:r w:rsidRPr="002C2185">
        <w:t>best_plot_y</w:t>
      </w:r>
      <w:proofErr w:type="spellEnd"/>
      <w:r w:rsidRPr="002C2185">
        <w:t xml:space="preserve"> para posterior elaboração dos gráficos.</w:t>
      </w:r>
    </w:p>
    <w:p w:rsidR="007E181E" w:rsidRPr="002C2185" w:rsidRDefault="007E181E" w:rsidP="000050B1">
      <w:pPr>
        <w:pStyle w:val="Listacommarcas"/>
        <w:numPr>
          <w:ilvl w:val="0"/>
          <w:numId w:val="0"/>
        </w:numPr>
        <w:ind w:left="216" w:hanging="216"/>
        <w:jc w:val="both"/>
      </w:pPr>
      <w:r w:rsidRPr="002C2185">
        <w:t>Atualiza-se a temperatura para uma diminuição de 0.04% a cada iteração.</w:t>
      </w:r>
    </w:p>
    <w:p w:rsidR="007E181E" w:rsidRPr="002C2185" w:rsidRDefault="007E181E" w:rsidP="00C7352B">
      <w:pPr>
        <w:pStyle w:val="Listacommarcas"/>
        <w:numPr>
          <w:ilvl w:val="0"/>
          <w:numId w:val="0"/>
        </w:numPr>
        <w:jc w:val="center"/>
      </w:pPr>
      <w:r w:rsidRPr="002C2185">
        <w:rPr>
          <w:noProof/>
        </w:rPr>
        <w:drawing>
          <wp:inline distT="0" distB="0" distL="0" distR="0" wp14:anchorId="4D01DA28" wp14:editId="3A830C7E">
            <wp:extent cx="895350" cy="190500"/>
            <wp:effectExtent l="38100" t="38100" r="38100" b="3810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  <w:r w:rsidRPr="002C2185">
        <w:t>Desenha-se o ponto máximo encontrado no gráfico, com um X a bold e a preto.</w:t>
      </w:r>
    </w:p>
    <w:p w:rsidR="00134A4E" w:rsidRPr="002C2185" w:rsidRDefault="00C7352B" w:rsidP="007E181E">
      <w:pPr>
        <w:pStyle w:val="Listacommarcas"/>
        <w:numPr>
          <w:ilvl w:val="0"/>
          <w:numId w:val="0"/>
        </w:numPr>
        <w:jc w:val="both"/>
      </w:pPr>
      <w:r w:rsidRPr="002C2185">
        <w:rPr>
          <w:noProof/>
        </w:rPr>
        <w:drawing>
          <wp:inline distT="0" distB="0" distL="0" distR="0" wp14:anchorId="0B1A8369" wp14:editId="13300187">
            <wp:extent cx="3406140" cy="620426"/>
            <wp:effectExtent l="38100" t="38100" r="41910" b="463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446" cy="62722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  <w:r w:rsidRPr="002C218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411EF" wp14:editId="2740A6D0">
                <wp:simplePos x="0" y="0"/>
                <wp:positionH relativeFrom="column">
                  <wp:posOffset>68580</wp:posOffset>
                </wp:positionH>
                <wp:positionV relativeFrom="paragraph">
                  <wp:posOffset>3895090</wp:posOffset>
                </wp:positionV>
                <wp:extent cx="481584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1FB0" w:rsidRDefault="00821FB0" w:rsidP="00134A4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AD5A86">
                              <w:rPr>
                                <w:noProof/>
                              </w:rPr>
                              <w:fldChar w:fldCharType="begin"/>
                            </w:r>
                            <w:r w:rsidR="00AD5A86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AD5A86">
                              <w:rPr>
                                <w:noProof/>
                              </w:rPr>
                              <w:fldChar w:fldCharType="separate"/>
                            </w:r>
                            <w:r w:rsidR="00C7352B">
                              <w:rPr>
                                <w:noProof/>
                              </w:rPr>
                              <w:t>2</w:t>
                            </w:r>
                            <w:r w:rsidR="00AD5A8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861C7">
                              <w:t>Distribuição final da aplicação do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411EF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5.4pt;margin-top:306.7pt;width:379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b8MA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" stroked="f">
                <v:textbox style="mso-fit-shape-to-text:t" inset="0,0,0,0">
                  <w:txbxContent>
                    <w:p w:rsidR="00821FB0" w:rsidRDefault="00821FB0" w:rsidP="00134A4E">
                      <w:pPr>
                        <w:pStyle w:val="Legenda"/>
                      </w:pPr>
                      <w:r>
                        <w:t xml:space="preserve">Figura </w:t>
                      </w:r>
                      <w:r w:rsidR="00AD5A86">
                        <w:rPr>
                          <w:noProof/>
                        </w:rPr>
                        <w:fldChar w:fldCharType="begin"/>
                      </w:r>
                      <w:r w:rsidR="00AD5A86">
                        <w:rPr>
                          <w:noProof/>
                        </w:rPr>
                        <w:instrText xml:space="preserve"> SEQ Figura \* ARABIC </w:instrText>
                      </w:r>
                      <w:r w:rsidR="00AD5A86">
                        <w:rPr>
                          <w:noProof/>
                        </w:rPr>
                        <w:fldChar w:fldCharType="separate"/>
                      </w:r>
                      <w:r w:rsidR="00C7352B">
                        <w:rPr>
                          <w:noProof/>
                        </w:rPr>
                        <w:t>2</w:t>
                      </w:r>
                      <w:r w:rsidR="00AD5A86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861C7">
                        <w:t>Distribuição final da aplicação do 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2185">
        <w:rPr>
          <w:noProof/>
        </w:rPr>
        <w:drawing>
          <wp:anchor distT="0" distB="0" distL="114300" distR="114300" simplePos="0" relativeHeight="251669504" behindDoc="0" locked="0" layoutInCell="1" allowOverlap="1" wp14:anchorId="2817B4D4">
            <wp:simplePos x="0" y="0"/>
            <wp:positionH relativeFrom="column">
              <wp:posOffset>68580</wp:posOffset>
            </wp:positionH>
            <wp:positionV relativeFrom="paragraph">
              <wp:posOffset>222885</wp:posOffset>
            </wp:positionV>
            <wp:extent cx="4815840" cy="3615290"/>
            <wp:effectExtent l="0" t="0" r="3810" b="444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2185">
        <w:t>Estes comandos permitem obter o seguinte gráfico:</w:t>
      </w: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C7352B" w:rsidRPr="002C2185" w:rsidRDefault="00C7352B" w:rsidP="00C7352B">
      <w:pPr>
        <w:pStyle w:val="PargrafodaLista"/>
        <w:numPr>
          <w:ilvl w:val="0"/>
          <w:numId w:val="21"/>
        </w:numPr>
      </w:pPr>
      <w:r w:rsidRPr="002C2185">
        <w:t>Pontos vermelhos – Pontos atuais</w:t>
      </w:r>
    </w:p>
    <w:p w:rsidR="00C7352B" w:rsidRPr="002C2185" w:rsidRDefault="00C7352B" w:rsidP="00C7352B">
      <w:pPr>
        <w:pStyle w:val="PargrafodaLista"/>
        <w:numPr>
          <w:ilvl w:val="0"/>
          <w:numId w:val="21"/>
        </w:numPr>
      </w:pPr>
      <w:r w:rsidRPr="002C2185">
        <w:t xml:space="preserve">Cruz preta – Solução </w:t>
      </w:r>
      <w:r w:rsidRPr="002C2185">
        <w:rPr>
          <w:u w:val="single"/>
        </w:rPr>
        <w:t>final</w:t>
      </w:r>
      <w:r w:rsidRPr="002C2185">
        <w:t xml:space="preserve"> encontrada</w:t>
      </w: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  <w:r w:rsidRPr="002C2185">
        <w:t xml:space="preserve">Como pretendido, </w:t>
      </w:r>
      <w:r w:rsidR="00821FB0" w:rsidRPr="002C2185">
        <w:t>os pontos percorrem a região, tentando alcançar o mínimo global; caso se encontrem num mínimo local, fazem ‘subidas na colina’ para escapar do mesmo. Reparamos que os pontos se ‘escapam’ dos extremos, onde se encontram os mínimos locais, atingindo o ponto (0,0) onde se encontra o mínimo global.</w:t>
      </w: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821FB0" w:rsidRPr="002C2185" w:rsidRDefault="00821FB0" w:rsidP="00821FB0">
      <w:pPr>
        <w:pStyle w:val="Listacommarcas"/>
        <w:numPr>
          <w:ilvl w:val="0"/>
          <w:numId w:val="0"/>
        </w:numPr>
        <w:ind w:left="216" w:hanging="216"/>
        <w:jc w:val="both"/>
      </w:pPr>
    </w:p>
    <w:p w:rsidR="007E181E" w:rsidRPr="002C2185" w:rsidRDefault="007E181E" w:rsidP="007E181E">
      <w:pPr>
        <w:pStyle w:val="Listacommarcas"/>
        <w:numPr>
          <w:ilvl w:val="2"/>
          <w:numId w:val="16"/>
        </w:numPr>
        <w:jc w:val="both"/>
      </w:pPr>
      <w:r w:rsidRPr="002C2185">
        <w:lastRenderedPageBreak/>
        <w:t>Traçado dos gráficos a interpretar</w:t>
      </w:r>
    </w:p>
    <w:p w:rsidR="007E181E" w:rsidRPr="002C2185" w:rsidRDefault="007E181E" w:rsidP="007E181E">
      <w:pPr>
        <w:pStyle w:val="Listacommarcas"/>
        <w:numPr>
          <w:ilvl w:val="0"/>
          <w:numId w:val="0"/>
        </w:numPr>
        <w:ind w:left="360"/>
        <w:jc w:val="both"/>
        <w:rPr>
          <w:noProof/>
        </w:rPr>
      </w:pPr>
      <w:r w:rsidRPr="002C2185">
        <w:rPr>
          <w:noProof/>
        </w:rPr>
        <w:drawing>
          <wp:anchor distT="0" distB="0" distL="114300" distR="114300" simplePos="0" relativeHeight="251668480" behindDoc="1" locked="0" layoutInCell="1" allowOverlap="1" wp14:anchorId="60BDE2EE">
            <wp:simplePos x="0" y="0"/>
            <wp:positionH relativeFrom="column">
              <wp:posOffset>228600</wp:posOffset>
            </wp:positionH>
            <wp:positionV relativeFrom="paragraph">
              <wp:posOffset>75565</wp:posOffset>
            </wp:positionV>
            <wp:extent cx="2387600" cy="5499100"/>
            <wp:effectExtent l="0" t="0" r="0" b="6350"/>
            <wp:wrapTight wrapText="bothSides">
              <wp:wrapPolygon edited="0">
                <wp:start x="0" y="0"/>
                <wp:lineTo x="0" y="21550"/>
                <wp:lineTo x="21370" y="21550"/>
                <wp:lineTo x="2137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185">
        <w:rPr>
          <w:noProof/>
        </w:rPr>
        <w:t xml:space="preserve"> </w:t>
      </w: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  <w:r w:rsidRPr="002C2185">
        <w:rPr>
          <w:noProof/>
        </w:rPr>
        <w:drawing>
          <wp:anchor distT="0" distB="0" distL="114300" distR="114300" simplePos="0" relativeHeight="251667456" behindDoc="1" locked="0" layoutInCell="1" allowOverlap="1" wp14:anchorId="0F46F7C4">
            <wp:simplePos x="0" y="0"/>
            <wp:positionH relativeFrom="column">
              <wp:posOffset>273050</wp:posOffset>
            </wp:positionH>
            <wp:positionV relativeFrom="paragraph">
              <wp:posOffset>81915</wp:posOffset>
            </wp:positionV>
            <wp:extent cx="24066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372" y="21525"/>
                <wp:lineTo x="2137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134A4E" w:rsidRPr="002C2185" w:rsidRDefault="00134A4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7E181E" w:rsidRPr="002C2185" w:rsidRDefault="007E181E" w:rsidP="007E181E">
      <w:pPr>
        <w:pStyle w:val="Listacommarcas"/>
        <w:numPr>
          <w:ilvl w:val="0"/>
          <w:numId w:val="0"/>
        </w:numPr>
        <w:jc w:val="both"/>
      </w:pP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134A4E" w:rsidRPr="002C2185" w:rsidRDefault="00134A4E" w:rsidP="00134A4E">
      <w:pPr>
        <w:pStyle w:val="Listacommarcas"/>
        <w:numPr>
          <w:ilvl w:val="0"/>
          <w:numId w:val="0"/>
        </w:numPr>
        <w:ind w:left="360"/>
        <w:jc w:val="both"/>
      </w:pPr>
      <w:r w:rsidRPr="002C2185">
        <w:lastRenderedPageBreak/>
        <w:t>Com estes comandos é possível obter 3 imagens, cada uma com dois gráficos. O output é apresenta</w:t>
      </w:r>
      <w:bookmarkStart w:id="0" w:name="_GoBack"/>
      <w:bookmarkEnd w:id="0"/>
      <w:r w:rsidRPr="002C2185">
        <w:t>do a seguir:</w:t>
      </w:r>
    </w:p>
    <w:p w:rsidR="00C7352B" w:rsidRPr="002C2185" w:rsidRDefault="00821FB0" w:rsidP="00C7352B">
      <w:pPr>
        <w:pStyle w:val="Listacommarcas"/>
        <w:keepNext/>
        <w:numPr>
          <w:ilvl w:val="0"/>
          <w:numId w:val="0"/>
        </w:numPr>
        <w:ind w:left="360"/>
        <w:jc w:val="both"/>
      </w:pPr>
      <w:r w:rsidRPr="002C2185">
        <w:rPr>
          <w:noProof/>
        </w:rPr>
        <w:drawing>
          <wp:inline distT="0" distB="0" distL="0" distR="0">
            <wp:extent cx="4457700" cy="3346432"/>
            <wp:effectExtent l="0" t="0" r="0" b="698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27" cy="335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B0" w:rsidRPr="002C2185" w:rsidRDefault="00C7352B" w:rsidP="00C7352B">
      <w:pPr>
        <w:pStyle w:val="Legenda"/>
        <w:jc w:val="both"/>
      </w:pPr>
      <w:r w:rsidRPr="002C2185">
        <w:t xml:space="preserve">Figura </w:t>
      </w:r>
      <w:r w:rsidR="00AD5A86" w:rsidRPr="002C2185">
        <w:rPr>
          <w:noProof/>
        </w:rPr>
        <w:fldChar w:fldCharType="begin"/>
      </w:r>
      <w:r w:rsidR="00AD5A86" w:rsidRPr="002C2185">
        <w:rPr>
          <w:noProof/>
        </w:rPr>
        <w:instrText xml:space="preserve"> SEQ Figura \* ARABIC </w:instrText>
      </w:r>
      <w:r w:rsidR="00AD5A86" w:rsidRPr="002C2185">
        <w:rPr>
          <w:noProof/>
        </w:rPr>
        <w:fldChar w:fldCharType="separate"/>
      </w:r>
      <w:r w:rsidRPr="002C2185">
        <w:rPr>
          <w:noProof/>
        </w:rPr>
        <w:t>3</w:t>
      </w:r>
      <w:r w:rsidR="00AD5A86" w:rsidRPr="002C2185">
        <w:rPr>
          <w:noProof/>
        </w:rPr>
        <w:fldChar w:fldCharType="end"/>
      </w:r>
      <w:r w:rsidRPr="002C2185">
        <w:t xml:space="preserve"> - Posições atuais da </w:t>
      </w:r>
      <w:proofErr w:type="spellStart"/>
      <w:r w:rsidRPr="002C2185">
        <w:t>particula</w:t>
      </w:r>
      <w:proofErr w:type="spellEnd"/>
    </w:p>
    <w:p w:rsidR="008233DB" w:rsidRPr="002C2185" w:rsidRDefault="008233DB" w:rsidP="00134A4E">
      <w:pPr>
        <w:pStyle w:val="Listacommarcas"/>
        <w:numPr>
          <w:ilvl w:val="0"/>
          <w:numId w:val="0"/>
        </w:numPr>
        <w:ind w:left="360"/>
        <w:jc w:val="both"/>
      </w:pPr>
      <w:r w:rsidRPr="002C2185">
        <w:t xml:space="preserve">No </w:t>
      </w:r>
      <w:proofErr w:type="spellStart"/>
      <w:r w:rsidRPr="002C2185">
        <w:t>Grafico</w:t>
      </w:r>
      <w:proofErr w:type="spellEnd"/>
      <w:r w:rsidRPr="002C2185">
        <w:t xml:space="preserve"> 1</w:t>
      </w:r>
      <w:proofErr w:type="gramStart"/>
      <w:r w:rsidRPr="002C2185">
        <w:t>, ?????</w:t>
      </w:r>
      <w:proofErr w:type="gramEnd"/>
    </w:p>
    <w:p w:rsidR="008233DB" w:rsidRPr="002C2185" w:rsidRDefault="008233DB" w:rsidP="008233DB">
      <w:pPr>
        <w:pStyle w:val="Listacommarcas"/>
        <w:numPr>
          <w:ilvl w:val="0"/>
          <w:numId w:val="0"/>
        </w:numPr>
        <w:ind w:left="360"/>
        <w:jc w:val="both"/>
      </w:pPr>
      <w:r w:rsidRPr="002C2185">
        <w:t xml:space="preserve">No gráfico 2, obtiveram-se os resultados pretendidos. Neste caso, o x atual (a azul) começa em cerca de 0.2, assume valores superiores e inferiores ao longo do tempo, com variações cada vez menores e estabiliza perto do 0. O y </w:t>
      </w:r>
      <w:proofErr w:type="spellStart"/>
      <w:r w:rsidRPr="002C2185">
        <w:t>actual</w:t>
      </w:r>
      <w:proofErr w:type="spellEnd"/>
      <w:r w:rsidRPr="002C2185">
        <w:t xml:space="preserve"> (a verde), começa em cerca de -1,7, a amplitude de variação da sua posição vai diminuindo à medida que o seu valor se aproxima do 0.</w:t>
      </w:r>
    </w:p>
    <w:p w:rsidR="00821FB0" w:rsidRPr="002C2185" w:rsidRDefault="00821FB0" w:rsidP="00134A4E">
      <w:pPr>
        <w:pStyle w:val="Listacommarcas"/>
        <w:numPr>
          <w:ilvl w:val="0"/>
          <w:numId w:val="0"/>
        </w:numPr>
        <w:ind w:left="360"/>
        <w:jc w:val="both"/>
      </w:pPr>
    </w:p>
    <w:p w:rsidR="00C7352B" w:rsidRPr="002C2185" w:rsidRDefault="00821FB0" w:rsidP="00C7352B">
      <w:pPr>
        <w:pStyle w:val="Listacommarcas"/>
        <w:keepNext/>
        <w:numPr>
          <w:ilvl w:val="0"/>
          <w:numId w:val="0"/>
        </w:numPr>
        <w:ind w:left="360"/>
        <w:jc w:val="both"/>
      </w:pPr>
      <w:r w:rsidRPr="002C2185">
        <w:rPr>
          <w:noProof/>
        </w:rPr>
        <w:lastRenderedPageBreak/>
        <w:drawing>
          <wp:inline distT="0" distB="0" distL="0" distR="0">
            <wp:extent cx="4533900" cy="3403636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7" cy="34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4E" w:rsidRPr="002C2185" w:rsidRDefault="00C7352B" w:rsidP="00C7352B">
      <w:pPr>
        <w:pStyle w:val="Legenda"/>
        <w:jc w:val="both"/>
      </w:pPr>
      <w:r w:rsidRPr="002C2185">
        <w:t xml:space="preserve">Figura </w:t>
      </w:r>
      <w:r w:rsidR="00AD5A86" w:rsidRPr="002C2185">
        <w:rPr>
          <w:noProof/>
        </w:rPr>
        <w:fldChar w:fldCharType="begin"/>
      </w:r>
      <w:r w:rsidR="00AD5A86" w:rsidRPr="002C2185">
        <w:rPr>
          <w:noProof/>
        </w:rPr>
        <w:instrText xml:space="preserve"> SEQ Figura \* ARABIC </w:instrText>
      </w:r>
      <w:r w:rsidR="00AD5A86" w:rsidRPr="002C2185">
        <w:rPr>
          <w:noProof/>
        </w:rPr>
        <w:fldChar w:fldCharType="separate"/>
      </w:r>
      <w:r w:rsidRPr="002C2185">
        <w:rPr>
          <w:noProof/>
        </w:rPr>
        <w:t>4</w:t>
      </w:r>
      <w:r w:rsidR="00AD5A86" w:rsidRPr="002C2185">
        <w:rPr>
          <w:noProof/>
        </w:rPr>
        <w:fldChar w:fldCharType="end"/>
      </w:r>
      <w:r w:rsidRPr="002C2185">
        <w:t xml:space="preserve"> - Melhores posições alcançadas pela partícula</w:t>
      </w:r>
    </w:p>
    <w:p w:rsidR="00C7352B" w:rsidRPr="002C2185" w:rsidRDefault="00C7352B" w:rsidP="00C7352B"/>
    <w:p w:rsidR="00C7352B" w:rsidRPr="002C2185" w:rsidRDefault="00C7352B" w:rsidP="00C7352B"/>
    <w:p w:rsidR="00C7352B" w:rsidRPr="002C2185" w:rsidRDefault="00821FB0" w:rsidP="00C7352B">
      <w:pPr>
        <w:pStyle w:val="Listacommarcas"/>
        <w:keepNext/>
        <w:numPr>
          <w:ilvl w:val="0"/>
          <w:numId w:val="0"/>
        </w:numPr>
        <w:ind w:left="216" w:hanging="216"/>
        <w:jc w:val="both"/>
      </w:pPr>
      <w:r w:rsidRPr="002C2185">
        <w:rPr>
          <w:noProof/>
        </w:rPr>
        <w:drawing>
          <wp:inline distT="0" distB="0" distL="0" distR="0" wp14:anchorId="129DB419" wp14:editId="4712EF0F">
            <wp:extent cx="4594860" cy="34493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3" cy="34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1" w:rsidRPr="002C2185" w:rsidRDefault="00C7352B" w:rsidP="00C7352B">
      <w:pPr>
        <w:pStyle w:val="Legenda"/>
        <w:jc w:val="both"/>
      </w:pPr>
      <w:r w:rsidRPr="002C2185">
        <w:t xml:space="preserve">Figura </w:t>
      </w:r>
      <w:r w:rsidR="00AD5A86" w:rsidRPr="002C2185">
        <w:rPr>
          <w:noProof/>
        </w:rPr>
        <w:fldChar w:fldCharType="begin"/>
      </w:r>
      <w:r w:rsidR="00AD5A86" w:rsidRPr="002C2185">
        <w:rPr>
          <w:noProof/>
        </w:rPr>
        <w:instrText xml:space="preserve"> SEQ Figura \* ARABIC </w:instrText>
      </w:r>
      <w:r w:rsidR="00AD5A86" w:rsidRPr="002C2185">
        <w:rPr>
          <w:noProof/>
        </w:rPr>
        <w:fldChar w:fldCharType="separate"/>
      </w:r>
      <w:r w:rsidRPr="002C2185">
        <w:rPr>
          <w:noProof/>
        </w:rPr>
        <w:t>5</w:t>
      </w:r>
      <w:r w:rsidR="00AD5A86" w:rsidRPr="002C2185">
        <w:rPr>
          <w:noProof/>
        </w:rPr>
        <w:fldChar w:fldCharType="end"/>
      </w:r>
      <w:r w:rsidRPr="002C2185">
        <w:t xml:space="preserve"> - Variação da probabilidade e temperatura</w:t>
      </w: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0050B1" w:rsidRPr="002C2185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0050B1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0050B1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0050B1" w:rsidRDefault="000050B1" w:rsidP="000050B1">
      <w:pPr>
        <w:pStyle w:val="Listacommarcas"/>
        <w:numPr>
          <w:ilvl w:val="0"/>
          <w:numId w:val="0"/>
        </w:numPr>
        <w:ind w:left="216" w:hanging="216"/>
        <w:jc w:val="both"/>
      </w:pPr>
    </w:p>
    <w:p w:rsidR="002D6D73" w:rsidRDefault="00266EE4" w:rsidP="00C416B7">
      <w:pPr>
        <w:pStyle w:val="Ttulo2"/>
        <w:numPr>
          <w:ilvl w:val="0"/>
          <w:numId w:val="16"/>
        </w:numPr>
        <w:jc w:val="both"/>
      </w:pPr>
      <w:r>
        <w:t>Notas Finais</w:t>
      </w:r>
    </w:p>
    <w:p w:rsidR="002D6D73" w:rsidRPr="006D2082" w:rsidRDefault="0067071F" w:rsidP="006D2082">
      <w:pPr>
        <w:pStyle w:val="Default"/>
        <w:jc w:val="both"/>
        <w:rPr>
          <w:rFonts w:asciiTheme="minorHAnsi" w:hAnsiTheme="minorHAnsi"/>
        </w:rPr>
      </w:pPr>
      <w:r w:rsidRPr="006D2082">
        <w:rPr>
          <w:rFonts w:asciiTheme="minorHAnsi" w:hAnsiTheme="minorHAnsi"/>
          <w:sz w:val="23"/>
          <w:szCs w:val="23"/>
        </w:rPr>
        <w:t>Apresentar notas finais do trabalho.</w:t>
      </w:r>
    </w:p>
    <w:p w:rsidR="002D6D73" w:rsidRDefault="00266EE4" w:rsidP="006D2082">
      <w:pPr>
        <w:pStyle w:val="Ttulo3"/>
        <w:jc w:val="both"/>
      </w:pPr>
      <w:r>
        <w:t>Bibliografia</w:t>
      </w:r>
    </w:p>
    <w:p w:rsidR="0067071F" w:rsidRDefault="0067071F" w:rsidP="006D2082">
      <w:pPr>
        <w:pStyle w:val="Default"/>
        <w:jc w:val="both"/>
      </w:pPr>
    </w:p>
    <w:p w:rsidR="009B0674" w:rsidRDefault="0067071F" w:rsidP="006D2082">
      <w:pPr>
        <w:jc w:val="both"/>
      </w:pPr>
      <w:r>
        <w:t xml:space="preserve"> </w:t>
      </w:r>
      <w:r>
        <w:rPr>
          <w:sz w:val="23"/>
          <w:szCs w:val="23"/>
        </w:rPr>
        <w:t xml:space="preserve">Apresentar uma lista </w:t>
      </w:r>
      <w:r w:rsidRPr="0067071F">
        <w:rPr>
          <w:sz w:val="23"/>
          <w:szCs w:val="23"/>
        </w:rPr>
        <w:t>numerada</w:t>
      </w:r>
      <w:r>
        <w:rPr>
          <w:sz w:val="23"/>
          <w:szCs w:val="23"/>
        </w:rPr>
        <w:t xml:space="preserve"> de todas as referências utilizadas incluindo </w:t>
      </w:r>
      <w:proofErr w:type="spellStart"/>
      <w:r>
        <w:rPr>
          <w:sz w:val="23"/>
          <w:szCs w:val="23"/>
        </w:rPr>
        <w:t>URLs</w:t>
      </w:r>
      <w:proofErr w:type="spellEnd"/>
      <w:r>
        <w:rPr>
          <w:sz w:val="23"/>
          <w:szCs w:val="23"/>
        </w:rPr>
        <w:t xml:space="preserve"> com data de consulta.</w:t>
      </w:r>
    </w:p>
    <w:sectPr w:rsidR="009B0674" w:rsidSect="00A12297">
      <w:footerReference w:type="default" r:id="rId24"/>
      <w:headerReference w:type="first" r:id="rId25"/>
      <w:footerReference w:type="first" r:id="rId26"/>
      <w:pgSz w:w="11906" w:h="16838" w:code="9"/>
      <w:pgMar w:top="1440" w:right="1983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A86" w:rsidRDefault="00AD5A86">
      <w:pPr>
        <w:spacing w:line="240" w:lineRule="auto"/>
      </w:pPr>
      <w:r>
        <w:separator/>
      </w:r>
    </w:p>
  </w:endnote>
  <w:endnote w:type="continuationSeparator" w:id="0">
    <w:p w:rsidR="00AD5A86" w:rsidRDefault="00AD5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Times New Roman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dobe Devanagari">
    <w:altName w:val="Cambria Math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821FB0" w:rsidRPr="00190922" w:rsidRDefault="00821FB0" w:rsidP="00045856">
        <w:pPr>
          <w:pStyle w:val="Rodap"/>
          <w:ind w:right="7020"/>
        </w:pPr>
        <w:r w:rsidRPr="00190922">
          <w:rPr>
            <w:lang w:bidi="pt-PT"/>
          </w:rPr>
          <w:fldChar w:fldCharType="begin"/>
        </w:r>
        <w:r w:rsidRPr="00190922">
          <w:rPr>
            <w:lang w:bidi="pt-PT"/>
          </w:rPr>
          <w:instrText xml:space="preserve"> PAGE   \* MERGEFORMAT </w:instrText>
        </w:r>
        <w:r w:rsidRPr="00190922">
          <w:rPr>
            <w:lang w:bidi="pt-PT"/>
          </w:rPr>
          <w:fldChar w:fldCharType="separate"/>
        </w:r>
        <w:r>
          <w:rPr>
            <w:noProof/>
            <w:lang w:bidi="pt-PT"/>
          </w:rPr>
          <w:t>2</w:t>
        </w:r>
        <w:r w:rsidRPr="00190922">
          <w:rPr>
            <w:lang w:bidi="pt-P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0" w:rsidRPr="00FE4EB7" w:rsidRDefault="00821FB0" w:rsidP="00FE4EB7">
    <w:pPr>
      <w:pStyle w:val="Rodap"/>
      <w:ind w:left="0"/>
      <w:jc w:val="lef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A86" w:rsidRDefault="00AD5A86">
      <w:pPr>
        <w:spacing w:line="240" w:lineRule="auto"/>
      </w:pPr>
      <w:r>
        <w:separator/>
      </w:r>
    </w:p>
  </w:footnote>
  <w:footnote w:type="continuationSeparator" w:id="0">
    <w:p w:rsidR="00AD5A86" w:rsidRDefault="00AD5A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B0" w:rsidRDefault="00821FB0" w:rsidP="00737631">
    <w:pPr>
      <w:pStyle w:val="Cabealho"/>
      <w:tabs>
        <w:tab w:val="left" w:pos="900"/>
      </w:tabs>
      <w:jc w:val="right"/>
      <w:rPr>
        <w:noProof/>
        <w:lang w:eastAsia="pt-PT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-396875</wp:posOffset>
          </wp:positionH>
          <wp:positionV relativeFrom="paragraph">
            <wp:posOffset>-232410</wp:posOffset>
          </wp:positionV>
          <wp:extent cx="1464945" cy="534670"/>
          <wp:effectExtent l="0" t="0" r="1905" b="0"/>
          <wp:wrapTight wrapText="bothSides">
            <wp:wrapPolygon edited="0">
              <wp:start x="0" y="0"/>
              <wp:lineTo x="0" y="20779"/>
              <wp:lineTo x="21347" y="20779"/>
              <wp:lineTo x="21347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t xml:space="preserve"> </w:t>
    </w:r>
    <w:r>
      <w:rPr>
        <w:noProof/>
        <w:lang w:eastAsia="pt-P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1420" cy="7355279"/>
          <wp:effectExtent l="19050" t="0" r="11430" b="2055495"/>
          <wp:wrapNone/>
          <wp:docPr id="14" name="Imagem 14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m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risscrossEtching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7355279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t>Universidade de Trás-os-Montes e Alto Douro</w:t>
    </w:r>
  </w:p>
  <w:p w:rsidR="00821FB0" w:rsidRDefault="00821FB0" w:rsidP="00FE4EB7">
    <w:pPr>
      <w:pStyle w:val="Cabealho"/>
      <w:tabs>
        <w:tab w:val="left" w:pos="900"/>
      </w:tabs>
      <w:jc w:val="right"/>
    </w:pPr>
    <w:r>
      <w:t>Licenciatura em 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C67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acommarcas"/>
      <w:lvlText w:val=""/>
      <w:lvlJc w:val="left"/>
      <w:pPr>
        <w:ind w:left="216" w:hanging="216"/>
      </w:pPr>
      <w:rPr>
        <w:rFonts w:ascii="Symbol" w:hAnsi="Symbol" w:hint="default"/>
        <w:color w:val="355D7E" w:themeColor="accent1" w:themeShade="80"/>
      </w:rPr>
    </w:lvl>
  </w:abstractNum>
  <w:abstractNum w:abstractNumId="10" w15:restartNumberingAfterBreak="0">
    <w:nsid w:val="036C6622"/>
    <w:multiLevelType w:val="hybridMultilevel"/>
    <w:tmpl w:val="38BE32B6"/>
    <w:lvl w:ilvl="0" w:tplc="03F8B60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11A6E"/>
    <w:multiLevelType w:val="hybridMultilevel"/>
    <w:tmpl w:val="286ABE74"/>
    <w:lvl w:ilvl="0" w:tplc="3E6408A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55E2D"/>
    <w:multiLevelType w:val="multilevel"/>
    <w:tmpl w:val="49A48F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6943EA8"/>
    <w:multiLevelType w:val="hybridMultilevel"/>
    <w:tmpl w:val="7E04F9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E1ACA"/>
    <w:multiLevelType w:val="hybridMultilevel"/>
    <w:tmpl w:val="7E04F9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47048"/>
    <w:multiLevelType w:val="multilevel"/>
    <w:tmpl w:val="7B3AE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17A6DB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719DC"/>
    <w:multiLevelType w:val="multilevel"/>
    <w:tmpl w:val="ECC8700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5"/>
  </w:num>
  <w:num w:numId="5">
    <w:abstractNumId w:val="18"/>
  </w:num>
  <w:num w:numId="6">
    <w:abstractNumId w:val="19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0"/>
  </w:num>
  <w:num w:numId="18">
    <w:abstractNumId w:val="14"/>
  </w:num>
  <w:num w:numId="19">
    <w:abstractNumId w:val="13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bU0MTIxNDI0NjFX0lEKTi0uzszPAykwrgUA1LLg5ywAAAA="/>
  </w:docVars>
  <w:rsids>
    <w:rsidRoot w:val="00B52500"/>
    <w:rsid w:val="000050B1"/>
    <w:rsid w:val="00016917"/>
    <w:rsid w:val="000228C0"/>
    <w:rsid w:val="00045856"/>
    <w:rsid w:val="00086D54"/>
    <w:rsid w:val="00087AAC"/>
    <w:rsid w:val="000B0B52"/>
    <w:rsid w:val="00122300"/>
    <w:rsid w:val="00134A4E"/>
    <w:rsid w:val="00164D64"/>
    <w:rsid w:val="001668E8"/>
    <w:rsid w:val="00167028"/>
    <w:rsid w:val="00190922"/>
    <w:rsid w:val="00192BA9"/>
    <w:rsid w:val="001B4759"/>
    <w:rsid w:val="001C30B8"/>
    <w:rsid w:val="0022232A"/>
    <w:rsid w:val="00266EE4"/>
    <w:rsid w:val="0028362F"/>
    <w:rsid w:val="00295404"/>
    <w:rsid w:val="002A5262"/>
    <w:rsid w:val="002C2185"/>
    <w:rsid w:val="002D4035"/>
    <w:rsid w:val="002D6D73"/>
    <w:rsid w:val="002F1C41"/>
    <w:rsid w:val="0035725C"/>
    <w:rsid w:val="003C1E78"/>
    <w:rsid w:val="003E1CD2"/>
    <w:rsid w:val="00430D21"/>
    <w:rsid w:val="00456269"/>
    <w:rsid w:val="0047082C"/>
    <w:rsid w:val="00471F1A"/>
    <w:rsid w:val="00484235"/>
    <w:rsid w:val="00492067"/>
    <w:rsid w:val="00541D83"/>
    <w:rsid w:val="00566A88"/>
    <w:rsid w:val="00607052"/>
    <w:rsid w:val="0067071F"/>
    <w:rsid w:val="006C287D"/>
    <w:rsid w:val="006D2082"/>
    <w:rsid w:val="006D4B63"/>
    <w:rsid w:val="006E3BAD"/>
    <w:rsid w:val="006E4ED3"/>
    <w:rsid w:val="00712D08"/>
    <w:rsid w:val="00717041"/>
    <w:rsid w:val="00737631"/>
    <w:rsid w:val="00776ECC"/>
    <w:rsid w:val="007A0A5B"/>
    <w:rsid w:val="007A126C"/>
    <w:rsid w:val="007B00EB"/>
    <w:rsid w:val="007B5BFF"/>
    <w:rsid w:val="007E181E"/>
    <w:rsid w:val="00821FB0"/>
    <w:rsid w:val="008233DB"/>
    <w:rsid w:val="00834CE3"/>
    <w:rsid w:val="00882E6A"/>
    <w:rsid w:val="008B592A"/>
    <w:rsid w:val="008C6ACF"/>
    <w:rsid w:val="008F21CE"/>
    <w:rsid w:val="008F50C7"/>
    <w:rsid w:val="009466EC"/>
    <w:rsid w:val="009B0674"/>
    <w:rsid w:val="00A12297"/>
    <w:rsid w:val="00A22ECD"/>
    <w:rsid w:val="00AA480C"/>
    <w:rsid w:val="00AD0588"/>
    <w:rsid w:val="00AD5A86"/>
    <w:rsid w:val="00B46725"/>
    <w:rsid w:val="00B52500"/>
    <w:rsid w:val="00BC270F"/>
    <w:rsid w:val="00BF35F6"/>
    <w:rsid w:val="00C20761"/>
    <w:rsid w:val="00C416B7"/>
    <w:rsid w:val="00C7352B"/>
    <w:rsid w:val="00CB0F9D"/>
    <w:rsid w:val="00D307C5"/>
    <w:rsid w:val="00E13E94"/>
    <w:rsid w:val="00EF74E1"/>
    <w:rsid w:val="00F31A70"/>
    <w:rsid w:val="00F72A56"/>
    <w:rsid w:val="00FC7FAC"/>
    <w:rsid w:val="00FE4EB7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3CC116-4022-4E14-B752-C951006E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Ttulo1">
    <w:name w:val="heading 1"/>
    <w:basedOn w:val="Normal"/>
    <w:link w:val="Ttulo1Carter"/>
    <w:uiPriority w:val="9"/>
    <w:qFormat/>
    <w:rsid w:val="001668E8"/>
    <w:pPr>
      <w:keepNext/>
      <w:keepLines/>
      <w:pBdr>
        <w:top w:val="single" w:sz="2" w:space="4" w:color="94B6D2" w:themeColor="accent1"/>
        <w:left w:val="single" w:sz="2" w:space="4" w:color="94B6D2" w:themeColor="accent1"/>
        <w:bottom w:val="single" w:sz="2" w:space="4" w:color="94B6D2" w:themeColor="accent1"/>
        <w:right w:val="single" w:sz="2" w:space="4" w:color="94B6D2" w:themeColor="accent1"/>
      </w:pBdr>
      <w:shd w:val="clear" w:color="auto" w:fill="94B6D2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tulo2">
    <w:name w:val="heading 2"/>
    <w:basedOn w:val="Normal"/>
    <w:link w:val="Ttulo2Carter"/>
    <w:uiPriority w:val="9"/>
    <w:unhideWhenUsed/>
    <w:qFormat/>
    <w:rsid w:val="001668E8"/>
    <w:pPr>
      <w:keepNext/>
      <w:keepLines/>
      <w:pBdr>
        <w:top w:val="single" w:sz="2" w:space="4" w:color="DD8047" w:themeColor="accent2"/>
        <w:left w:val="single" w:sz="2" w:space="4" w:color="DD8047" w:themeColor="accent2"/>
        <w:bottom w:val="single" w:sz="2" w:space="4" w:color="DD8047" w:themeColor="accent2"/>
        <w:right w:val="single" w:sz="2" w:space="4" w:color="DD8047" w:themeColor="accent2"/>
      </w:pBdr>
      <w:shd w:val="clear" w:color="auto" w:fill="DD8047" w:themeFill="accent2"/>
      <w:spacing w:before="200" w:after="200" w:line="240" w:lineRule="auto"/>
      <w:contextualSpacing/>
      <w:outlineLvl w:val="1"/>
    </w:pPr>
    <w:rPr>
      <w:caps/>
    </w:rPr>
  </w:style>
  <w:style w:type="paragraph" w:styleId="Ttulo3">
    <w:name w:val="heading 3"/>
    <w:basedOn w:val="Normal"/>
    <w:link w:val="Ttulo3Carter"/>
    <w:uiPriority w:val="9"/>
    <w:unhideWhenUsed/>
    <w:qFormat/>
    <w:rsid w:val="001668E8"/>
    <w:pPr>
      <w:keepNext/>
      <w:keepLines/>
      <w:pBdr>
        <w:top w:val="single" w:sz="8" w:space="1" w:color="DD8047" w:themeColor="accent2"/>
        <w:left w:val="single" w:sz="8" w:space="4" w:color="DD8047" w:themeColor="accent2"/>
      </w:pBdr>
      <w:spacing w:before="200" w:after="60" w:line="240" w:lineRule="auto"/>
      <w:contextualSpacing/>
      <w:outlineLvl w:val="2"/>
    </w:pPr>
    <w:rPr>
      <w:caps/>
      <w:color w:val="355D7E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6ECC"/>
    <w:rPr>
      <w:rFonts w:ascii="Segoe UI" w:hAnsi="Segoe UI" w:cs="Segoe UI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76ECC"/>
    <w:rPr>
      <w:color w:val="404040" w:themeColor="text1" w:themeTint="BF"/>
    </w:rPr>
  </w:style>
  <w:style w:type="paragraph" w:styleId="Ttulo">
    <w:name w:val="Title"/>
    <w:basedOn w:val="Normal"/>
    <w:link w:val="TtuloCarte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esdeContacto">
    <w:name w:val="Informações de Contact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566A88"/>
    <w:pPr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6A88"/>
  </w:style>
  <w:style w:type="paragraph" w:styleId="Rodap">
    <w:name w:val="footer"/>
    <w:basedOn w:val="Normal"/>
    <w:link w:val="RodapCarter"/>
    <w:uiPriority w:val="99"/>
    <w:unhideWhenUsed/>
    <w:rsid w:val="00492067"/>
    <w:pPr>
      <w:pBdr>
        <w:top w:val="single" w:sz="4" w:space="5" w:color="7C5F1D" w:themeColor="accent4" w:themeShade="80"/>
        <w:left w:val="single" w:sz="4" w:space="4" w:color="7C5F1D" w:themeColor="accent4" w:themeShade="80"/>
        <w:bottom w:val="single" w:sz="4" w:space="5" w:color="7C5F1D" w:themeColor="accent4" w:themeShade="80"/>
        <w:right w:val="single" w:sz="4" w:space="4" w:color="7C5F1D" w:themeColor="accent4" w:themeShade="80"/>
      </w:pBdr>
      <w:shd w:val="clear" w:color="auto" w:fill="7C5F1D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92067"/>
    <w:rPr>
      <w:b/>
      <w:color w:val="FFFFFF" w:themeColor="background1"/>
      <w:sz w:val="28"/>
      <w:shd w:val="clear" w:color="auto" w:fill="7C5F1D" w:themeFill="accent4" w:themeFillShade="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94B6D2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8E8"/>
    <w:rPr>
      <w:caps/>
      <w:shd w:val="clear" w:color="auto" w:fill="DD8047" w:themeFill="accent2"/>
    </w:rPr>
  </w:style>
  <w:style w:type="paragraph" w:styleId="Listacommarcas">
    <w:name w:val="List Bullet"/>
    <w:basedOn w:val="Normal"/>
    <w:uiPriority w:val="11"/>
    <w:qFormat/>
    <w:pPr>
      <w:numPr>
        <w:numId w:val="1"/>
      </w:numPr>
    </w:pPr>
    <w:rPr>
      <w:color w:val="775F55" w:themeColor="text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68E8"/>
    <w:rPr>
      <w:caps/>
      <w:color w:val="355D7E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776ECC"/>
    <w:pPr>
      <w:spacing w:before="0" w:after="200" w:line="240" w:lineRule="auto"/>
    </w:pPr>
    <w:rPr>
      <w:i/>
      <w:iCs/>
      <w:color w:val="775F55" w:themeColor="text2"/>
      <w:szCs w:val="18"/>
    </w:rPr>
  </w:style>
  <w:style w:type="paragraph" w:customStyle="1" w:styleId="CabealhodeContacto">
    <w:name w:val="Cabeçalho de Contacto"/>
    <w:basedOn w:val="Normal"/>
    <w:next w:val="InformaesdeContacto"/>
    <w:uiPriority w:val="2"/>
    <w:qFormat/>
    <w:rsid w:val="001C30B8"/>
    <w:pPr>
      <w:pBdr>
        <w:top w:val="single" w:sz="4" w:space="5" w:color="7C5F1D" w:themeColor="accent4" w:themeShade="80"/>
        <w:left w:val="single" w:sz="4" w:space="4" w:color="7C5F1D" w:themeColor="accent4" w:themeShade="80"/>
        <w:bottom w:val="single" w:sz="4" w:space="5" w:color="7C5F1D" w:themeColor="accent4" w:themeShade="80"/>
        <w:right w:val="single" w:sz="4" w:space="4" w:color="7C5F1D" w:themeColor="accent4" w:themeShade="80"/>
      </w:pBdr>
      <w:shd w:val="clear" w:color="auto" w:fill="7C5F1D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776ECC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776ECC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76ECC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6ECC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6E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6ECC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76EC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76EC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76ECC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76ECC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776ECC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776ECC"/>
    <w:rPr>
      <w:rFonts w:ascii="Consolas" w:hAnsi="Consolas"/>
      <w:szCs w:val="21"/>
    </w:rPr>
  </w:style>
  <w:style w:type="table" w:styleId="TabelacomGrelha">
    <w:name w:val="Table Grid"/>
    <w:basedOn w:val="Tabela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elha2">
    <w:name w:val="Grid Table 2"/>
    <w:basedOn w:val="Tabela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2">
    <w:name w:val="Plain Table 2"/>
    <w:basedOn w:val="Tabela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3-Destaque5">
    <w:name w:val="Grid Table 3 Accent 5"/>
    <w:basedOn w:val="Tabe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Lista1Clara-Destaque4">
    <w:name w:val="List Table 1 Light Accent 4"/>
    <w:basedOn w:val="Tabela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elha3">
    <w:name w:val="Grid Table 3"/>
    <w:basedOn w:val="Tabe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ligao">
    <w:name w:val="Hyperlink"/>
    <w:basedOn w:val="Tipodeletrapredefinidodopargrafo"/>
    <w:uiPriority w:val="99"/>
    <w:semiHidden/>
    <w:unhideWhenUsed/>
    <w:rsid w:val="00F72A56"/>
    <w:rPr>
      <w:color w:val="355D7E" w:themeColor="accent1" w:themeShade="80"/>
      <w:u w:val="single"/>
    </w:rPr>
  </w:style>
  <w:style w:type="paragraph" w:customStyle="1" w:styleId="Default">
    <w:name w:val="Default"/>
    <w:rsid w:val="0067071F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67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70\StudentReport.dotx" TargetMode="External"/></Relationships>
</file>

<file path=word/theme/theme1.xml><?xml version="1.0" encoding="utf-8"?>
<a:theme xmlns:a="http://schemas.openxmlformats.org/drawingml/2006/main" name="Office Them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ersonalizado 1">
      <a:majorFont>
        <a:latin typeface="Adobe Devanagari"/>
        <a:ea typeface=""/>
        <a:cs typeface=""/>
      </a:majorFont>
      <a:minorFont>
        <a:latin typeface="PT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4FAA-1CAE-4D4F-9FBB-C771C8FB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</TotalTime>
  <Pages>11</Pages>
  <Words>1152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Lincenciatura em Engenharia Informática</vt:lpstr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Lincenciatura em Engenharia Informática</dc:title>
  <dc:subject>2018/2019</dc:subject>
  <dc:creator>Admin</dc:creator>
  <cp:lastModifiedBy>Cátia Machado</cp:lastModifiedBy>
  <cp:revision>3</cp:revision>
  <dcterms:created xsi:type="dcterms:W3CDTF">2018-11-18T20:46:00Z</dcterms:created>
  <dcterms:modified xsi:type="dcterms:W3CDTF">2018-11-18T20:48:00Z</dcterms:modified>
  <cp:contentStatus/>
</cp:coreProperties>
</file>